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DF7" w:rsidRPr="00C72491" w:rsidRDefault="00225DF7" w:rsidP="00C823E2">
      <w:pPr>
        <w:tabs>
          <w:tab w:val="left" w:pos="3210"/>
          <w:tab w:val="center" w:pos="4986"/>
        </w:tabs>
        <w:jc w:val="center"/>
        <w:rPr>
          <w:rFonts w:ascii="Calibri" w:hAnsi="Calibri" w:cs="Calibri"/>
          <w:b/>
          <w:sz w:val="30"/>
        </w:rPr>
      </w:pPr>
      <w:r w:rsidRPr="00C72491">
        <w:rPr>
          <w:rFonts w:ascii="Calibri" w:hAnsi="Calibri" w:cs="Calibri"/>
          <w:b/>
          <w:sz w:val="30"/>
        </w:rPr>
        <w:t>Bridgewater State University</w:t>
      </w:r>
    </w:p>
    <w:p w:rsidR="00FF7086" w:rsidRPr="00C72491" w:rsidRDefault="003A299C" w:rsidP="00C823E2">
      <w:pPr>
        <w:jc w:val="center"/>
        <w:rPr>
          <w:rFonts w:ascii="Calibri" w:hAnsi="Calibri" w:cs="Calibri"/>
          <w:b/>
          <w:sz w:val="30"/>
        </w:rPr>
      </w:pPr>
      <w:hyperlink r:id="rId9" w:tgtFrame="_top" w:history="1">
        <w:r w:rsidR="00FF7086" w:rsidRPr="00C72491">
          <w:rPr>
            <w:rFonts w:ascii="Calibri" w:hAnsi="Calibri" w:cs="Calibri"/>
            <w:sz w:val="30"/>
          </w:rPr>
          <w:t xml:space="preserve">COMP 510-001 Topics: Rust vs </w:t>
        </w:r>
        <w:proofErr w:type="gramStart"/>
        <w:r w:rsidR="00FF7086" w:rsidRPr="00C72491">
          <w:rPr>
            <w:rFonts w:ascii="Calibri" w:hAnsi="Calibri" w:cs="Calibri"/>
            <w:sz w:val="30"/>
          </w:rPr>
          <w:t>Go</w:t>
        </w:r>
        <w:proofErr w:type="gramEnd"/>
        <w:r w:rsidR="00FF7086" w:rsidRPr="00C72491">
          <w:rPr>
            <w:rFonts w:ascii="Calibri" w:hAnsi="Calibri" w:cs="Calibri"/>
            <w:sz w:val="30"/>
          </w:rPr>
          <w:t xml:space="preserve"> </w:t>
        </w:r>
      </w:hyperlink>
    </w:p>
    <w:p w:rsidR="00225DF7" w:rsidRPr="00C72491" w:rsidRDefault="00225DF7" w:rsidP="00C823E2">
      <w:pPr>
        <w:jc w:val="center"/>
        <w:rPr>
          <w:rFonts w:ascii="Calibri" w:hAnsi="Calibri" w:cs="Calibri"/>
          <w:b/>
        </w:rPr>
      </w:pPr>
      <w:r w:rsidRPr="00C72491">
        <w:rPr>
          <w:rFonts w:ascii="Calibri" w:hAnsi="Calibri" w:cs="Calibri"/>
          <w:b/>
        </w:rPr>
        <w:t>Submitted by:</w:t>
      </w:r>
    </w:p>
    <w:p w:rsidR="00225DF7" w:rsidRPr="00C72491" w:rsidRDefault="00225DF7" w:rsidP="00C823E2">
      <w:pPr>
        <w:jc w:val="center"/>
        <w:rPr>
          <w:rFonts w:ascii="Calibri" w:hAnsi="Calibri" w:cs="Calibri"/>
        </w:rPr>
      </w:pPr>
      <w:r w:rsidRPr="00C72491">
        <w:rPr>
          <w:rFonts w:ascii="Calibri" w:hAnsi="Calibri" w:cs="Calibri"/>
        </w:rPr>
        <w:t>Saumya Bhatnagar</w:t>
      </w:r>
    </w:p>
    <w:p w:rsidR="00225DF7" w:rsidRPr="00C72491" w:rsidRDefault="00225DF7" w:rsidP="00C823E2">
      <w:pPr>
        <w:jc w:val="center"/>
        <w:rPr>
          <w:rFonts w:ascii="Calibri" w:hAnsi="Calibri" w:cs="Calibri"/>
          <w:b/>
        </w:rPr>
      </w:pPr>
    </w:p>
    <w:p w:rsidR="00225DF7" w:rsidRPr="00C72491" w:rsidRDefault="00225DF7" w:rsidP="00C823E2">
      <w:pPr>
        <w:jc w:val="center"/>
        <w:rPr>
          <w:rFonts w:ascii="Calibri" w:hAnsi="Calibri" w:cs="Calibri"/>
          <w:b/>
        </w:rPr>
      </w:pPr>
      <w:r w:rsidRPr="00C72491">
        <w:rPr>
          <w:rFonts w:ascii="Calibri" w:hAnsi="Calibri" w:cs="Calibri"/>
          <w:b/>
        </w:rPr>
        <w:t>Banner ID:</w:t>
      </w:r>
    </w:p>
    <w:p w:rsidR="00225DF7" w:rsidRPr="00C72491" w:rsidRDefault="00225DF7" w:rsidP="00C823E2">
      <w:pPr>
        <w:jc w:val="center"/>
        <w:rPr>
          <w:rFonts w:ascii="Calibri" w:hAnsi="Calibri" w:cs="Calibri"/>
        </w:rPr>
      </w:pPr>
      <w:r w:rsidRPr="00C72491">
        <w:rPr>
          <w:rFonts w:ascii="Calibri" w:hAnsi="Calibri" w:cs="Calibri"/>
        </w:rPr>
        <w:t>00370168</w:t>
      </w:r>
    </w:p>
    <w:p w:rsidR="00225DF7" w:rsidRPr="00C72491" w:rsidRDefault="00225DF7" w:rsidP="00C823E2">
      <w:pPr>
        <w:jc w:val="center"/>
        <w:rPr>
          <w:rFonts w:ascii="Calibri" w:hAnsi="Calibri" w:cs="Calibri"/>
          <w:b/>
        </w:rPr>
      </w:pPr>
    </w:p>
    <w:p w:rsidR="00225DF7" w:rsidRPr="00C72491" w:rsidRDefault="00225DF7" w:rsidP="00C823E2">
      <w:pPr>
        <w:jc w:val="center"/>
        <w:rPr>
          <w:rFonts w:ascii="Calibri" w:hAnsi="Calibri" w:cs="Calibri"/>
          <w:b/>
        </w:rPr>
      </w:pPr>
      <w:r w:rsidRPr="00C72491">
        <w:rPr>
          <w:rFonts w:ascii="Calibri" w:hAnsi="Calibri" w:cs="Calibri"/>
          <w:b/>
        </w:rPr>
        <w:t>Submission date:</w:t>
      </w:r>
    </w:p>
    <w:p w:rsidR="00E03625" w:rsidRPr="00E03625" w:rsidRDefault="00E03625" w:rsidP="00C823E2">
      <w:pPr>
        <w:jc w:val="center"/>
        <w:rPr>
          <w:rFonts w:ascii="Calibri" w:hAnsi="Calibri" w:cs="Calibri"/>
        </w:rPr>
      </w:pPr>
      <w:r>
        <w:rPr>
          <w:rFonts w:ascii="Calibri" w:hAnsi="Calibri" w:cs="Calibri"/>
        </w:rPr>
        <w:t>19</w:t>
      </w:r>
      <w:r w:rsidRPr="00E03625">
        <w:rPr>
          <w:rFonts w:ascii="Calibri" w:hAnsi="Calibri" w:cs="Calibri"/>
          <w:vertAlign w:val="superscript"/>
        </w:rPr>
        <w:t>th</w:t>
      </w:r>
      <w:r>
        <w:rPr>
          <w:rFonts w:ascii="Calibri" w:hAnsi="Calibri" w:cs="Calibri"/>
        </w:rPr>
        <w:t xml:space="preserve"> December 2018</w:t>
      </w:r>
    </w:p>
    <w:p w:rsidR="00E03625" w:rsidRPr="00E03625" w:rsidRDefault="00E03625" w:rsidP="00C823E2">
      <w:pPr>
        <w:jc w:val="center"/>
      </w:pPr>
    </w:p>
    <w:p w:rsidR="00E03625" w:rsidRPr="00E03625" w:rsidRDefault="00E03625" w:rsidP="008B44AA">
      <w:pPr>
        <w:jc w:val="both"/>
      </w:pPr>
    </w:p>
    <w:p w:rsidR="00E03625" w:rsidRPr="00E03625" w:rsidRDefault="00E03625" w:rsidP="008B44AA">
      <w:pPr>
        <w:jc w:val="both"/>
      </w:pPr>
    </w:p>
    <w:p w:rsidR="00E03625" w:rsidRPr="00E03625" w:rsidRDefault="00E03625" w:rsidP="008B44AA">
      <w:pPr>
        <w:jc w:val="both"/>
      </w:pPr>
    </w:p>
    <w:p w:rsidR="00E03625" w:rsidRPr="00E03625" w:rsidRDefault="00E03625" w:rsidP="008B44AA">
      <w:pPr>
        <w:jc w:val="both"/>
      </w:pPr>
    </w:p>
    <w:p w:rsidR="00E03625" w:rsidRPr="00E03625" w:rsidRDefault="00E03625" w:rsidP="008B44AA">
      <w:pPr>
        <w:jc w:val="both"/>
      </w:pPr>
    </w:p>
    <w:p w:rsidR="00E03625" w:rsidRDefault="00E03625" w:rsidP="008B44AA">
      <w:pPr>
        <w:jc w:val="both"/>
      </w:pPr>
    </w:p>
    <w:p w:rsidR="00225DF7" w:rsidRPr="00E03625" w:rsidRDefault="00225DF7" w:rsidP="008B44AA">
      <w:pPr>
        <w:jc w:val="both"/>
      </w:pPr>
    </w:p>
    <w:p w:rsidR="00E81978" w:rsidRDefault="003A299C" w:rsidP="00C823E2">
      <w:pPr>
        <w:jc w:val="center"/>
      </w:pPr>
      <w:sdt>
        <w:sdtPr>
          <w:alias w:val="Section title:"/>
          <w:tag w:val="Section title:"/>
          <w:id w:val="984196707"/>
          <w:placeholder>
            <w:docPart w:val="D0D6BF47927A4FDD9154F09A8C771E0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E5778">
            <w:br/>
          </w:r>
          <w:r w:rsidR="000E5778">
            <w:br/>
          </w:r>
          <w:r w:rsidR="000E5778">
            <w:br/>
          </w:r>
          <w:r w:rsidR="00C30BFF">
            <w:lastRenderedPageBreak/>
            <w:t xml:space="preserve">Rust vs </w:t>
          </w:r>
          <w:proofErr w:type="gramStart"/>
          <w:r w:rsidR="00C30BFF">
            <w:t>Go</w:t>
          </w:r>
          <w:proofErr w:type="gramEnd"/>
          <w:r w:rsidR="00C30BFF">
            <w:t>: The final</w:t>
          </w:r>
        </w:sdtContent>
      </w:sdt>
      <w:r w:rsidR="00E03625" w:rsidRPr="00E03625">
        <w:br/>
      </w:r>
    </w:p>
    <w:p w:rsidR="00E03625" w:rsidRDefault="00E03625" w:rsidP="00AF07FC">
      <w:pPr>
        <w:jc w:val="both"/>
      </w:pPr>
      <w:r>
        <w:t>Both Rust and Go are powerful</w:t>
      </w:r>
      <w:r w:rsidR="000E5778" w:rsidRPr="000E5778">
        <w:t xml:space="preserve"> </w:t>
      </w:r>
      <w:r w:rsidR="000E5778">
        <w:t>modern-day</w:t>
      </w:r>
      <w:r>
        <w:t xml:space="preserve"> languages that are growing fast. After spending a semester learning both these languages,</w:t>
      </w:r>
      <w:r w:rsidR="00051248">
        <w:t xml:space="preserve"> I have found G</w:t>
      </w:r>
      <w:r>
        <w:t>o to</w:t>
      </w:r>
      <w:r w:rsidR="00051248">
        <w:t xml:space="preserve"> be</w:t>
      </w:r>
      <w:r>
        <w:t xml:space="preserve"> my language of preference. Go is more intuitive and easily understandable</w:t>
      </w:r>
      <w:r w:rsidR="00051248">
        <w:t xml:space="preserve"> as compared to Rust</w:t>
      </w:r>
      <w:r>
        <w:t>, which is why I am using this language for my final project.</w:t>
      </w:r>
    </w:p>
    <w:p w:rsidR="00E03625" w:rsidRDefault="00E03625" w:rsidP="00AF07FC">
      <w:pPr>
        <w:jc w:val="both"/>
      </w:pPr>
      <w:r>
        <w:t xml:space="preserve">For the final project of the semester, in the spirit of </w:t>
      </w:r>
      <w:r w:rsidRPr="00E03625">
        <w:t>Old School Renaissance</w:t>
      </w:r>
      <w:r>
        <w:t xml:space="preserve"> movement, I have decided to work on the Atari game: </w:t>
      </w:r>
      <w:proofErr w:type="spellStart"/>
      <w:r>
        <w:t>Berzerk</w:t>
      </w:r>
      <w:proofErr w:type="spellEnd"/>
      <w:r>
        <w:t xml:space="preserve">. </w:t>
      </w:r>
    </w:p>
    <w:p w:rsidR="00E54217" w:rsidRDefault="007D4871" w:rsidP="00AF07FC">
      <w:pPr>
        <w:jc w:val="both"/>
      </w:pPr>
      <w:r>
        <w:t>A small description of my project:</w:t>
      </w:r>
      <w:r w:rsidR="00E54217">
        <w:t xml:space="preserve"> </w:t>
      </w:r>
    </w:p>
    <w:p w:rsidR="00E54217" w:rsidRDefault="00E54217" w:rsidP="00AF07FC">
      <w:pPr>
        <w:pStyle w:val="ListParagraph"/>
        <w:numPr>
          <w:ilvl w:val="0"/>
          <w:numId w:val="19"/>
        </w:numPr>
        <w:jc w:val="both"/>
      </w:pPr>
      <w:r>
        <w:t xml:space="preserve">The project has </w:t>
      </w:r>
      <w:r w:rsidR="00AB1EE1">
        <w:t>four</w:t>
      </w:r>
      <w:r>
        <w:t xml:space="preserve"> levels.</w:t>
      </w:r>
    </w:p>
    <w:p w:rsidR="00E54217" w:rsidRDefault="00E54217" w:rsidP="008B44AA">
      <w:pPr>
        <w:pStyle w:val="ListParagraph"/>
        <w:numPr>
          <w:ilvl w:val="0"/>
          <w:numId w:val="19"/>
        </w:numPr>
        <w:jc w:val="both"/>
      </w:pPr>
      <w:r>
        <w:t xml:space="preserve">The project has a </w:t>
      </w:r>
      <w:r w:rsidR="000E5778">
        <w:t>player</w:t>
      </w:r>
      <w:r>
        <w:t xml:space="preserve"> that is controlled by the user. The </w:t>
      </w:r>
      <w:r w:rsidR="000E5778">
        <w:t>player</w:t>
      </w:r>
      <w:r>
        <w:t xml:space="preserve"> can move in all directions using the arrow keys, and shoot bullets using the space bar.</w:t>
      </w:r>
    </w:p>
    <w:p w:rsidR="00AB1EE1" w:rsidRDefault="00AB1EE1" w:rsidP="008B44AA">
      <w:pPr>
        <w:pStyle w:val="ListParagraph"/>
        <w:numPr>
          <w:ilvl w:val="0"/>
          <w:numId w:val="19"/>
        </w:numPr>
        <w:jc w:val="both"/>
      </w:pPr>
      <w:r>
        <w:t xml:space="preserve">At the start of the project, the </w:t>
      </w:r>
      <w:r w:rsidR="000E5778">
        <w:t>player</w:t>
      </w:r>
      <w:r>
        <w:t xml:space="preserve"> has three lives, and zero score</w:t>
      </w:r>
      <w:r w:rsidR="000E5778">
        <w:t>.</w:t>
      </w:r>
    </w:p>
    <w:p w:rsidR="00E709C7" w:rsidRDefault="00E709C7" w:rsidP="008B44AA">
      <w:pPr>
        <w:pStyle w:val="ListParagraph"/>
        <w:numPr>
          <w:ilvl w:val="0"/>
          <w:numId w:val="19"/>
        </w:numPr>
        <w:jc w:val="both"/>
      </w:pPr>
      <w:r>
        <w:t>The player can shoot in four directions and bad guys can shoot in eight directions.</w:t>
      </w:r>
    </w:p>
    <w:p w:rsidR="007D4871" w:rsidRDefault="00E54217" w:rsidP="008B44AA">
      <w:pPr>
        <w:pStyle w:val="ListParagraph"/>
        <w:numPr>
          <w:ilvl w:val="0"/>
          <w:numId w:val="19"/>
        </w:numPr>
        <w:jc w:val="both"/>
      </w:pPr>
      <w:r>
        <w:t xml:space="preserve">There are bad guys in each level that shoot randomly at the </w:t>
      </w:r>
      <w:r w:rsidR="000E5778">
        <w:t>player</w:t>
      </w:r>
      <w:r>
        <w:t>.</w:t>
      </w:r>
    </w:p>
    <w:p w:rsidR="000E5778" w:rsidRDefault="00E54217" w:rsidP="008B44AA">
      <w:pPr>
        <w:pStyle w:val="ListParagraph"/>
        <w:numPr>
          <w:ilvl w:val="0"/>
          <w:numId w:val="19"/>
        </w:numPr>
        <w:jc w:val="both"/>
      </w:pPr>
      <w:r>
        <w:t xml:space="preserve">The </w:t>
      </w:r>
      <w:r w:rsidR="000E5778">
        <w:t>player</w:t>
      </w:r>
      <w:r>
        <w:t xml:space="preserve"> loses a life if </w:t>
      </w:r>
      <w:r w:rsidR="000E5778">
        <w:t>any of the below event occurs:</w:t>
      </w:r>
      <w:bookmarkStart w:id="0" w:name="_GoBack"/>
      <w:bookmarkEnd w:id="0"/>
    </w:p>
    <w:p w:rsidR="000E5778" w:rsidRDefault="000E5778" w:rsidP="000E5778">
      <w:pPr>
        <w:pStyle w:val="ListParagraph"/>
        <w:numPr>
          <w:ilvl w:val="1"/>
          <w:numId w:val="19"/>
        </w:numPr>
        <w:jc w:val="both"/>
      </w:pPr>
      <w:r>
        <w:t xml:space="preserve">Player </w:t>
      </w:r>
      <w:r w:rsidR="00E54217">
        <w:t>is hit by</w:t>
      </w:r>
      <w:r>
        <w:t xml:space="preserve"> a</w:t>
      </w:r>
      <w:r w:rsidR="00E54217">
        <w:t xml:space="preserve"> bad guy’s bullet</w:t>
      </w:r>
    </w:p>
    <w:p w:rsidR="000E5778" w:rsidRDefault="000E5778" w:rsidP="000E5778">
      <w:pPr>
        <w:pStyle w:val="ListParagraph"/>
        <w:numPr>
          <w:ilvl w:val="1"/>
          <w:numId w:val="19"/>
        </w:numPr>
        <w:jc w:val="both"/>
      </w:pPr>
      <w:r>
        <w:t xml:space="preserve"> O</w:t>
      </w:r>
      <w:r w:rsidR="00E54217">
        <w:t xml:space="preserve">r </w:t>
      </w:r>
      <w:r>
        <w:t xml:space="preserve">player </w:t>
      </w:r>
      <w:r w:rsidR="00E54217">
        <w:t>touch</w:t>
      </w:r>
      <w:r>
        <w:t>es</w:t>
      </w:r>
      <w:r w:rsidR="00E54217">
        <w:t xml:space="preserve"> a wall</w:t>
      </w:r>
      <w:r>
        <w:t xml:space="preserve"> </w:t>
      </w:r>
    </w:p>
    <w:p w:rsidR="000E5778" w:rsidRDefault="000E5778" w:rsidP="000E5778">
      <w:pPr>
        <w:pStyle w:val="ListParagraph"/>
        <w:numPr>
          <w:ilvl w:val="1"/>
          <w:numId w:val="19"/>
        </w:numPr>
        <w:jc w:val="both"/>
      </w:pPr>
      <w:r>
        <w:t>O</w:t>
      </w:r>
      <w:r w:rsidR="00E54217">
        <w:t>r</w:t>
      </w:r>
      <w:r>
        <w:t xml:space="preserve"> player </w:t>
      </w:r>
      <w:r w:rsidR="00E54217">
        <w:t>touch</w:t>
      </w:r>
      <w:r>
        <w:t>es</w:t>
      </w:r>
      <w:r w:rsidR="00E54217">
        <w:t xml:space="preserve"> a bad guy.</w:t>
      </w:r>
    </w:p>
    <w:p w:rsidR="00AB1EE1" w:rsidRDefault="00AB1EE1" w:rsidP="008B44AA">
      <w:pPr>
        <w:pStyle w:val="ListParagraph"/>
        <w:numPr>
          <w:ilvl w:val="0"/>
          <w:numId w:val="19"/>
        </w:numPr>
        <w:jc w:val="both"/>
      </w:pPr>
      <w:r>
        <w:t xml:space="preserve">The </w:t>
      </w:r>
      <w:r w:rsidR="000E5778">
        <w:t>player</w:t>
      </w:r>
      <w:r>
        <w:t xml:space="preserve">’s score increases by ten points each time a bad guy dies. The bad guy dies either by getting hit by </w:t>
      </w:r>
      <w:r w:rsidR="000E5778">
        <w:t>player</w:t>
      </w:r>
      <w:r>
        <w:t>’s bullet or when bad guy touches a wall.</w:t>
      </w:r>
    </w:p>
    <w:p w:rsidR="00AB1EE1" w:rsidRDefault="00AB1EE1" w:rsidP="008B44AA">
      <w:pPr>
        <w:pStyle w:val="ListParagraph"/>
        <w:numPr>
          <w:ilvl w:val="0"/>
          <w:numId w:val="19"/>
        </w:numPr>
        <w:jc w:val="both"/>
      </w:pPr>
      <w:r>
        <w:t xml:space="preserve">Once all the bad guys in the current level are dead, the </w:t>
      </w:r>
      <w:r w:rsidR="000E5778">
        <w:t>player</w:t>
      </w:r>
      <w:r>
        <w:t xml:space="preserve"> can proceed to next level through one of the openings.</w:t>
      </w:r>
    </w:p>
    <w:p w:rsidR="00AB1EE1" w:rsidRDefault="00AB1EE1" w:rsidP="008B44AA">
      <w:pPr>
        <w:pStyle w:val="ListParagraph"/>
        <w:numPr>
          <w:ilvl w:val="0"/>
          <w:numId w:val="19"/>
        </w:numPr>
        <w:jc w:val="both"/>
      </w:pPr>
      <w:r>
        <w:lastRenderedPageBreak/>
        <w:t xml:space="preserve">If the </w:t>
      </w:r>
      <w:r w:rsidR="000E5778">
        <w:t>player</w:t>
      </w:r>
      <w:r>
        <w:t xml:space="preserve"> reaches the fourth level and is able to finish all the bad guys either by shooting</w:t>
      </w:r>
      <w:r w:rsidR="000E5778">
        <w:t xml:space="preserve"> at</w:t>
      </w:r>
      <w:r>
        <w:t xml:space="preserve"> them or by bad guys hitting a wall, the </w:t>
      </w:r>
      <w:r w:rsidR="000E5778">
        <w:t>player</w:t>
      </w:r>
      <w:r>
        <w:t xml:space="preserve"> wins and the game is over.</w:t>
      </w:r>
    </w:p>
    <w:p w:rsidR="00AB1EE1" w:rsidRDefault="00AB1EE1" w:rsidP="008B44AA">
      <w:pPr>
        <w:pStyle w:val="ListParagraph"/>
        <w:numPr>
          <w:ilvl w:val="0"/>
          <w:numId w:val="19"/>
        </w:numPr>
        <w:jc w:val="both"/>
      </w:pPr>
      <w:r>
        <w:t xml:space="preserve">If the </w:t>
      </w:r>
      <w:r w:rsidR="000E5778">
        <w:t>player</w:t>
      </w:r>
      <w:r>
        <w:t xml:space="preserve"> loses all 3 lives, it is ‘game-over’ for the </w:t>
      </w:r>
      <w:r w:rsidR="000E5778">
        <w:t>player</w:t>
      </w:r>
      <w:r>
        <w:t>.</w:t>
      </w:r>
    </w:p>
    <w:p w:rsidR="000E5778" w:rsidRDefault="000E5778" w:rsidP="000E5778">
      <w:pPr>
        <w:ind w:firstLine="0"/>
        <w:jc w:val="both"/>
      </w:pPr>
    </w:p>
    <w:p w:rsidR="00051248" w:rsidRDefault="00F25C55" w:rsidP="000E5778">
      <w:pPr>
        <w:jc w:val="both"/>
      </w:pPr>
      <w:r>
        <w:t xml:space="preserve">To run this game, </w:t>
      </w:r>
      <w:r w:rsidR="00051248">
        <w:t>below libraries have to be imported:</w:t>
      </w:r>
    </w:p>
    <w:tbl>
      <w:tblPr>
        <w:tblStyle w:val="TableGrid"/>
        <w:tblW w:w="9270" w:type="dxa"/>
        <w:tblInd w:w="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0"/>
      </w:tblGrid>
      <w:tr w:rsidR="00051248" w:rsidTr="008B44AA">
        <w:tc>
          <w:tcPr>
            <w:tcW w:w="9270" w:type="dxa"/>
          </w:tcPr>
          <w:p w:rsidR="00051248" w:rsidRPr="00051248" w:rsidRDefault="00051248" w:rsidP="008B44AA">
            <w:pPr>
              <w:ind w:firstLine="0"/>
              <w:jc w:val="both"/>
            </w:pPr>
            <w:r w:rsidRPr="00051248">
              <w:rPr>
                <w:rFonts w:ascii="Consolas" w:hAnsi="Consolas"/>
                <w:sz w:val="18"/>
                <w:szCs w:val="18"/>
              </w:rPr>
              <w:t>pixel:</w:t>
            </w:r>
            <w:r w:rsidRPr="00051248">
              <w:t xml:space="preserve"> This library is used to import the settings for the GUI window used by the game</w:t>
            </w:r>
          </w:p>
        </w:tc>
      </w:tr>
      <w:tr w:rsidR="00051248" w:rsidTr="008B44AA">
        <w:tc>
          <w:tcPr>
            <w:tcW w:w="9270" w:type="dxa"/>
          </w:tcPr>
          <w:p w:rsidR="00051248" w:rsidRPr="00051248" w:rsidRDefault="00051248" w:rsidP="008B44AA">
            <w:pPr>
              <w:ind w:firstLine="0"/>
              <w:jc w:val="both"/>
              <w:rPr>
                <w:sz w:val="18"/>
                <w:szCs w:val="18"/>
              </w:rPr>
            </w:pPr>
            <w:r>
              <w:rPr>
                <w:rStyle w:val="HTMLCode"/>
                <w:rFonts w:eastAsiaTheme="minorHAnsi"/>
                <w:color w:val="24292E"/>
                <w:sz w:val="18"/>
                <w:szCs w:val="18"/>
                <w:bdr w:val="none" w:sz="0" w:space="0" w:color="auto" w:frame="1"/>
              </w:rPr>
              <w:t xml:space="preserve">beep: </w:t>
            </w:r>
            <w:r>
              <w:t>This library is used to import the sound functionality in the game</w:t>
            </w:r>
          </w:p>
        </w:tc>
      </w:tr>
      <w:tr w:rsidR="008B44AA" w:rsidTr="008B44AA">
        <w:tc>
          <w:tcPr>
            <w:tcW w:w="9270" w:type="dxa"/>
          </w:tcPr>
          <w:p w:rsidR="008B44AA" w:rsidRDefault="008B44AA" w:rsidP="008B44AA">
            <w:pPr>
              <w:ind w:firstLine="0"/>
              <w:jc w:val="both"/>
              <w:rPr>
                <w:rStyle w:val="HTMLCode"/>
                <w:rFonts w:eastAsiaTheme="minorHAnsi"/>
                <w:color w:val="24292E"/>
                <w:sz w:val="18"/>
                <w:szCs w:val="18"/>
                <w:bdr w:val="none" w:sz="0" w:space="0" w:color="auto" w:frame="1"/>
              </w:rPr>
            </w:pPr>
          </w:p>
        </w:tc>
      </w:tr>
    </w:tbl>
    <w:p w:rsidR="00051248" w:rsidRDefault="00051248" w:rsidP="000E5778">
      <w:pPr>
        <w:jc w:val="both"/>
      </w:pPr>
      <w:r>
        <w:t>Use the go get command to import these libraries: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051248" w:rsidTr="00051248">
        <w:tc>
          <w:tcPr>
            <w:tcW w:w="8630" w:type="dxa"/>
          </w:tcPr>
          <w:p w:rsidR="00051248" w:rsidRPr="00051248" w:rsidRDefault="00051248" w:rsidP="008B44AA">
            <w:pPr>
              <w:ind w:firstLine="0"/>
              <w:jc w:val="both"/>
              <w:rPr>
                <w:rFonts w:ascii="Consolas" w:eastAsia="Times New Roman" w:hAnsi="Consolas" w:cs="Courier New"/>
                <w:color w:val="24292E"/>
                <w:sz w:val="18"/>
                <w:szCs w:val="18"/>
                <w:bdr w:val="none" w:sz="0" w:space="0" w:color="auto" w:frame="1"/>
              </w:rPr>
            </w:pPr>
            <w:proofErr w:type="gramStart"/>
            <w:r w:rsidRPr="00051248">
              <w:rPr>
                <w:rFonts w:ascii="Consolas" w:eastAsia="Times New Roman" w:hAnsi="Consolas" w:cs="Courier New"/>
                <w:color w:val="24292E"/>
                <w:sz w:val="18"/>
                <w:szCs w:val="18"/>
                <w:bdr w:val="none" w:sz="0" w:space="0" w:color="auto" w:frame="1"/>
              </w:rPr>
              <w:t>go</w:t>
            </w:r>
            <w:proofErr w:type="gramEnd"/>
            <w:r w:rsidRPr="00051248">
              <w:rPr>
                <w:rFonts w:ascii="Consolas" w:eastAsia="Times New Roman" w:hAnsi="Consolas" w:cs="Courier New"/>
                <w:color w:val="24292E"/>
                <w:sz w:val="18"/>
                <w:szCs w:val="18"/>
                <w:bdr w:val="none" w:sz="0" w:space="0" w:color="auto" w:frame="1"/>
              </w:rPr>
              <w:t xml:space="preserve"> get github.com/</w:t>
            </w:r>
            <w:proofErr w:type="spellStart"/>
            <w:r w:rsidRPr="00051248">
              <w:rPr>
                <w:rFonts w:ascii="Consolas" w:eastAsia="Times New Roman" w:hAnsi="Consolas" w:cs="Courier New"/>
                <w:color w:val="24292E"/>
                <w:sz w:val="18"/>
                <w:szCs w:val="18"/>
                <w:bdr w:val="none" w:sz="0" w:space="0" w:color="auto" w:frame="1"/>
              </w:rPr>
              <w:t>faiface</w:t>
            </w:r>
            <w:proofErr w:type="spellEnd"/>
            <w:r w:rsidRPr="00051248">
              <w:rPr>
                <w:rFonts w:ascii="Consolas" w:eastAsia="Times New Roman" w:hAnsi="Consolas" w:cs="Courier New"/>
                <w:color w:val="24292E"/>
                <w:sz w:val="18"/>
                <w:szCs w:val="18"/>
                <w:bdr w:val="none" w:sz="0" w:space="0" w:color="auto" w:frame="1"/>
              </w:rPr>
              <w:t>/pixel/…</w:t>
            </w:r>
          </w:p>
        </w:tc>
      </w:tr>
      <w:tr w:rsidR="00051248" w:rsidTr="00051248">
        <w:tc>
          <w:tcPr>
            <w:tcW w:w="8630" w:type="dxa"/>
          </w:tcPr>
          <w:p w:rsidR="00051248" w:rsidRPr="002E3410" w:rsidRDefault="00051248" w:rsidP="008B44AA">
            <w:pPr>
              <w:ind w:firstLine="0"/>
              <w:jc w:val="both"/>
              <w:rPr>
                <w:rFonts w:ascii="Consolas" w:eastAsia="Times New Roman" w:hAnsi="Consolas" w:cs="Courier New"/>
                <w:color w:val="24292E"/>
                <w:sz w:val="18"/>
                <w:szCs w:val="18"/>
                <w:bdr w:val="none" w:sz="0" w:space="0" w:color="auto" w:frame="1"/>
              </w:rPr>
            </w:pPr>
            <w:proofErr w:type="gramStart"/>
            <w:r w:rsidRPr="002E3410">
              <w:rPr>
                <w:rFonts w:ascii="Consolas" w:eastAsia="Times New Roman" w:hAnsi="Consolas" w:cs="Courier New"/>
                <w:sz w:val="18"/>
                <w:szCs w:val="18"/>
              </w:rPr>
              <w:t>go</w:t>
            </w:r>
            <w:proofErr w:type="gramEnd"/>
            <w:r w:rsidRPr="002E3410">
              <w:rPr>
                <w:rFonts w:ascii="Consolas" w:eastAsia="Times New Roman" w:hAnsi="Consolas" w:cs="Courier New"/>
                <w:sz w:val="18"/>
                <w:szCs w:val="18"/>
              </w:rPr>
              <w:t xml:space="preserve"> get github.com/</w:t>
            </w:r>
            <w:proofErr w:type="spellStart"/>
            <w:r w:rsidRPr="002E3410">
              <w:rPr>
                <w:rFonts w:ascii="Consolas" w:eastAsia="Times New Roman" w:hAnsi="Consolas" w:cs="Courier New"/>
                <w:sz w:val="18"/>
                <w:szCs w:val="18"/>
              </w:rPr>
              <w:t>faiface</w:t>
            </w:r>
            <w:proofErr w:type="spellEnd"/>
            <w:r w:rsidRPr="002E3410">
              <w:rPr>
                <w:rFonts w:ascii="Consolas" w:eastAsia="Times New Roman" w:hAnsi="Consolas" w:cs="Courier New"/>
                <w:sz w:val="18"/>
                <w:szCs w:val="18"/>
              </w:rPr>
              <w:t>/beep/…</w:t>
            </w:r>
          </w:p>
        </w:tc>
      </w:tr>
      <w:tr w:rsidR="008B44AA" w:rsidTr="00051248">
        <w:tc>
          <w:tcPr>
            <w:tcW w:w="8630" w:type="dxa"/>
          </w:tcPr>
          <w:p w:rsidR="008B44AA" w:rsidRPr="00051248" w:rsidRDefault="008B44AA" w:rsidP="008B44AA">
            <w:pPr>
              <w:ind w:firstLine="0"/>
              <w:jc w:val="both"/>
              <w:rPr>
                <w:rFonts w:eastAsia="Times New Roman" w:cs="Courier New"/>
                <w:sz w:val="18"/>
                <w:szCs w:val="18"/>
              </w:rPr>
            </w:pPr>
          </w:p>
        </w:tc>
      </w:tr>
    </w:tbl>
    <w:p w:rsidR="000E5778" w:rsidRDefault="000E5778" w:rsidP="00AF07FC">
      <w:pPr>
        <w:ind w:left="720"/>
        <w:jc w:val="both"/>
      </w:pPr>
    </w:p>
    <w:p w:rsidR="00F25C55" w:rsidRDefault="00051248" w:rsidP="00AF07FC">
      <w:pPr>
        <w:ind w:left="720"/>
        <w:jc w:val="both"/>
      </w:pPr>
      <w:r>
        <w:t xml:space="preserve">The project </w:t>
      </w:r>
      <w:r w:rsidR="000E5778">
        <w:t xml:space="preserve">can be run using any IDE. I have used </w:t>
      </w:r>
      <w:proofErr w:type="spellStart"/>
      <w:r w:rsidR="000E5778">
        <w:t>Goland</w:t>
      </w:r>
      <w:proofErr w:type="spellEnd"/>
      <w:r w:rsidR="000E5778">
        <w:t xml:space="preserve"> by </w:t>
      </w:r>
      <w:proofErr w:type="spellStart"/>
      <w:r w:rsidR="000E5778">
        <w:t>Jetbrains</w:t>
      </w:r>
      <w:proofErr w:type="spellEnd"/>
      <w:r w:rsidR="000E5778">
        <w:t>. It can also be</w:t>
      </w:r>
      <w:r>
        <w:t xml:space="preserve"> run by</w:t>
      </w:r>
      <w:r w:rsidR="00F25C55">
        <w:t xml:space="preserve"> the command: go run</w:t>
      </w:r>
      <w:r w:rsidR="000E5778">
        <w:t xml:space="preserve"> </w:t>
      </w:r>
      <w:proofErr w:type="spellStart"/>
      <w:r w:rsidR="000E5778">
        <w:t>main.go</w:t>
      </w:r>
      <w:proofErr w:type="spellEnd"/>
      <w:r w:rsidR="000E5778">
        <w:t xml:space="preserve"> from the command line</w:t>
      </w:r>
      <w:r w:rsidR="00F25C55">
        <w:t>.</w:t>
      </w:r>
    </w:p>
    <w:p w:rsidR="00F25C55" w:rsidRDefault="00F25C55" w:rsidP="008B44AA">
      <w:pPr>
        <w:ind w:left="720" w:firstLine="0"/>
        <w:jc w:val="both"/>
      </w:pPr>
      <w:r>
        <w:t>The first step to begin the implementation of the project was to search for a gaming library in go. T</w:t>
      </w:r>
      <w:r w:rsidR="00FC4660">
        <w:t>he</w:t>
      </w:r>
      <w:r>
        <w:t xml:space="preserve"> </w:t>
      </w:r>
      <w:proofErr w:type="spellStart"/>
      <w:r w:rsidR="00FC4660">
        <w:t>github</w:t>
      </w:r>
      <w:proofErr w:type="spellEnd"/>
      <w:r w:rsidR="00FC4660">
        <w:t xml:space="preserve"> page</w:t>
      </w:r>
      <w:r w:rsidR="00FC4660">
        <w:rPr>
          <w:rStyle w:val="FootnoteReference"/>
        </w:rPr>
        <w:footnoteReference w:id="1"/>
      </w:r>
      <w:r>
        <w:t xml:space="preserve"> lists the </w:t>
      </w:r>
      <w:r w:rsidR="00FC4660">
        <w:t>game development libraries available with Go.</w:t>
      </w:r>
    </w:p>
    <w:p w:rsidR="00FC4660" w:rsidRDefault="00FC4660" w:rsidP="008B44AA">
      <w:pPr>
        <w:ind w:left="720" w:firstLine="0"/>
        <w:jc w:val="both"/>
      </w:pPr>
      <w:r>
        <w:t xml:space="preserve">In my quest to find a library that is easy to work with, I </w:t>
      </w:r>
      <w:r w:rsidR="000E5778">
        <w:t>considered</w:t>
      </w:r>
      <w:r>
        <w:t xml:space="preserve"> </w:t>
      </w:r>
      <w:proofErr w:type="spellStart"/>
      <w:r>
        <w:t>Ebiten</w:t>
      </w:r>
      <w:proofErr w:type="spellEnd"/>
      <w:r>
        <w:t xml:space="preserve">, go-sdl2 and Pixel. From these options, I selected the Pixel library because of its documentation and available examples. Next, </w:t>
      </w:r>
      <w:r w:rsidR="008B44AA">
        <w:t xml:space="preserve">I </w:t>
      </w:r>
      <w:r>
        <w:t>follow</w:t>
      </w:r>
      <w:r w:rsidR="008B44AA">
        <w:t>ed</w:t>
      </w:r>
      <w:r>
        <w:t xml:space="preserve"> the instructions in the tutorial to understand how the pixel library work</w:t>
      </w:r>
      <w:r w:rsidR="00026D57">
        <w:t>s</w:t>
      </w:r>
      <w:r>
        <w:t xml:space="preserve"> </w:t>
      </w:r>
      <w:r w:rsidR="00026D57">
        <w:t>by</w:t>
      </w:r>
      <w:r>
        <w:t xml:space="preserve"> creat</w:t>
      </w:r>
      <w:r w:rsidR="00026D57">
        <w:t>ing</w:t>
      </w:r>
      <w:r>
        <w:t xml:space="preserve"> a </w:t>
      </w:r>
      <w:r w:rsidR="00026D57" w:rsidRPr="00026D57">
        <w:rPr>
          <w:i/>
        </w:rPr>
        <w:t>hello-world</w:t>
      </w:r>
      <w:r w:rsidR="00026D57">
        <w:rPr>
          <w:i/>
        </w:rPr>
        <w:t xml:space="preserve"> </w:t>
      </w:r>
      <w:r w:rsidR="00026D57">
        <w:t>equivalent, which is a blank GUI window. Once this step is done, I tried creating a few sprites and images on the screen.</w:t>
      </w:r>
    </w:p>
    <w:p w:rsidR="00E03625" w:rsidRDefault="00026D57" w:rsidP="00AF07FC">
      <w:pPr>
        <w:ind w:left="720"/>
        <w:jc w:val="both"/>
      </w:pPr>
      <w:r>
        <w:t xml:space="preserve">Pixel uses a run function where all the functionality is </w:t>
      </w:r>
      <w:r w:rsidR="00F831E3">
        <w:t>performed</w:t>
      </w:r>
      <w:r>
        <w:t xml:space="preserve">. This run function is then called </w:t>
      </w:r>
      <w:r w:rsidR="00186577">
        <w:t xml:space="preserve">by main. For the first level, I created the walls using </w:t>
      </w:r>
      <w:proofErr w:type="spellStart"/>
      <w:r w:rsidR="00186577">
        <w:t>IMDraw</w:t>
      </w:r>
      <w:proofErr w:type="spellEnd"/>
      <w:r w:rsidR="00186577">
        <w:t>. The walls are essentially lines which are created by giving a start point(</w:t>
      </w:r>
      <w:proofErr w:type="spellStart"/>
      <w:r w:rsidR="00186577">
        <w:t>x</w:t>
      </w:r>
      <w:proofErr w:type="gramStart"/>
      <w:r w:rsidR="00186577">
        <w:t>,y</w:t>
      </w:r>
      <w:proofErr w:type="spellEnd"/>
      <w:proofErr w:type="gramEnd"/>
      <w:r w:rsidR="00186577">
        <w:t>) and an end point(</w:t>
      </w:r>
      <w:proofErr w:type="spellStart"/>
      <w:r w:rsidR="00186577">
        <w:t>x,y</w:t>
      </w:r>
      <w:proofErr w:type="spellEnd"/>
      <w:r w:rsidR="00186577">
        <w:t xml:space="preserve">). The </w:t>
      </w:r>
      <w:r w:rsidR="00186577">
        <w:lastRenderedPageBreak/>
        <w:t xml:space="preserve">decision to use lines as walls for my project turned out be </w:t>
      </w:r>
      <w:r w:rsidR="0012208D">
        <w:t xml:space="preserve">one of the pain points during the project implementation. The sprites for </w:t>
      </w:r>
      <w:r w:rsidR="000E5778">
        <w:t>player</w:t>
      </w:r>
      <w:r w:rsidR="0012208D">
        <w:t xml:space="preserve"> and bad guys are randomly placed on the screen at legal positions defined by an x and y coordinate</w:t>
      </w:r>
      <w:r w:rsidR="00F831E3">
        <w:t>s</w:t>
      </w:r>
      <w:r w:rsidR="0012208D">
        <w:t xml:space="preserve">. This </w:t>
      </w:r>
      <w:r w:rsidR="00F831E3">
        <w:t>(</w:t>
      </w:r>
      <w:proofErr w:type="spellStart"/>
      <w:r w:rsidR="00F831E3">
        <w:t>x</w:t>
      </w:r>
      <w:proofErr w:type="gramStart"/>
      <w:r w:rsidR="00F831E3">
        <w:t>,y</w:t>
      </w:r>
      <w:proofErr w:type="spellEnd"/>
      <w:proofErr w:type="gramEnd"/>
      <w:r w:rsidR="00F831E3">
        <w:t>)</w:t>
      </w:r>
      <w:r w:rsidR="0012208D">
        <w:t xml:space="preserve"> position is the center of the sprite. To check if the sprite touches a wall,</w:t>
      </w:r>
      <w:r w:rsidR="001C2049">
        <w:t xml:space="preserve"> and the</w:t>
      </w:r>
      <w:r w:rsidR="0012208D">
        <w:t xml:space="preserve"> wall being a series of x and y points, </w:t>
      </w:r>
      <w:r w:rsidR="00CD4B6F">
        <w:t xml:space="preserve">almost half sprite has to overlap with the wall for their </w:t>
      </w:r>
      <w:proofErr w:type="spellStart"/>
      <w:r w:rsidR="00CD4B6F">
        <w:t>x</w:t>
      </w:r>
      <w:proofErr w:type="gramStart"/>
      <w:r w:rsidR="00CD4B6F">
        <w:t>,y</w:t>
      </w:r>
      <w:proofErr w:type="spellEnd"/>
      <w:proofErr w:type="gramEnd"/>
      <w:r w:rsidR="00CD4B6F">
        <w:t xml:space="preserve"> position to </w:t>
      </w:r>
      <w:r w:rsidR="002E6DF9">
        <w:t>match</w:t>
      </w:r>
      <w:r w:rsidR="00CD4B6F">
        <w:t>.</w:t>
      </w:r>
      <w:r w:rsidR="00F831E3">
        <w:t xml:space="preserve"> As a result, the effect of bad guy dying upon touching the wall is diminished. To assuage this discrepancy, I have added and subtracted </w:t>
      </w:r>
      <w:r w:rsidR="00852EDA">
        <w:t>half the length and width of my sprites in the function before the comparison. Below code snippet best explains the idea:</w:t>
      </w:r>
    </w:p>
    <w:p w:rsidR="00852EDA" w:rsidRDefault="00852EDA" w:rsidP="008B44AA">
      <w:pPr>
        <w:ind w:left="720" w:firstLine="0"/>
        <w:jc w:val="both"/>
      </w:pPr>
      <w:r>
        <w:rPr>
          <w:noProof/>
          <w:lang w:eastAsia="en-US"/>
        </w:rPr>
        <w:drawing>
          <wp:inline distT="0" distB="0" distL="0" distR="0" wp14:anchorId="60B06F65" wp14:editId="1E07C913">
            <wp:extent cx="59436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5775"/>
                    </a:xfrm>
                    <a:prstGeom prst="rect">
                      <a:avLst/>
                    </a:prstGeom>
                  </pic:spPr>
                </pic:pic>
              </a:graphicData>
            </a:graphic>
          </wp:inline>
        </w:drawing>
      </w:r>
    </w:p>
    <w:p w:rsidR="00E173C0" w:rsidRDefault="00E173C0" w:rsidP="008B44AA">
      <w:pPr>
        <w:ind w:left="720" w:firstLine="0"/>
        <w:jc w:val="both"/>
      </w:pPr>
    </w:p>
    <w:p w:rsidR="002E11DD" w:rsidRDefault="002E11DD" w:rsidP="00AF07FC">
      <w:pPr>
        <w:ind w:left="720"/>
        <w:jc w:val="both"/>
      </w:pPr>
      <w:r>
        <w:t xml:space="preserve">The game has 4 levels. Forgetting all the software engineering principles, I coded majority of the functionality in the run function. This proved </w:t>
      </w:r>
      <w:r w:rsidR="002175B5">
        <w:t>to be a mistake as now, I could not make the level</w:t>
      </w:r>
      <w:r w:rsidR="00C823E2">
        <w:t>s</w:t>
      </w:r>
      <w:r w:rsidR="002175B5">
        <w:t xml:space="preserve"> change from run function. </w:t>
      </w:r>
      <w:r w:rsidR="00C823E2">
        <w:t xml:space="preserve">Essentially, my program was a giant run function that has a series of commands running sequentially. After </w:t>
      </w:r>
      <w:r w:rsidR="007B18F3">
        <w:t>finishing level</w:t>
      </w:r>
      <w:r w:rsidR="00C823E2">
        <w:t>, I realized I would have to break the programs into separate functions to be able to call them in run for different levels.</w:t>
      </w:r>
      <w:r w:rsidR="00E173C0">
        <w:t xml:space="preserve"> At this point it was easier to write the entire program from scratch than to refactor the existing.</w:t>
      </w:r>
    </w:p>
    <w:p w:rsidR="00952A63" w:rsidRDefault="00952A63" w:rsidP="00AF07FC">
      <w:pPr>
        <w:spacing w:before="100" w:beforeAutospacing="1" w:after="100" w:afterAutospacing="1"/>
        <w:ind w:left="720"/>
        <w:jc w:val="both"/>
      </w:pPr>
      <w:r w:rsidRPr="00F831E3">
        <w:t xml:space="preserve">As specified in the instructions, </w:t>
      </w:r>
      <w:r w:rsidR="009521B7" w:rsidRPr="00F831E3">
        <w:t>if the player manages</w:t>
      </w:r>
      <w:r w:rsidRPr="00952A63">
        <w:t xml:space="preserve"> to kill all the bad guys, the player has to leave the map through one of the openings to move on</w:t>
      </w:r>
      <w:r w:rsidR="009521B7" w:rsidRPr="00F831E3">
        <w:t xml:space="preserve"> the next</w:t>
      </w:r>
      <w:r w:rsidRPr="00952A63">
        <w:t xml:space="preserve"> level</w:t>
      </w:r>
      <w:r w:rsidR="009521B7" w:rsidRPr="00F831E3">
        <w:t xml:space="preserve"> and </w:t>
      </w:r>
      <w:r w:rsidRPr="00952A63">
        <w:t>begin the next level at that point.</w:t>
      </w:r>
      <w:r w:rsidR="007B18F3">
        <w:t xml:space="preserve"> However, the design of the walls of my levels did not support this functionality. E</w:t>
      </w:r>
      <w:r w:rsidR="009521B7" w:rsidRPr="00F831E3">
        <w:t>very time the p</w:t>
      </w:r>
      <w:r w:rsidR="00F831E3" w:rsidRPr="00F831E3">
        <w:t xml:space="preserve">layer tries to go to next level from the </w:t>
      </w:r>
      <w:proofErr w:type="spellStart"/>
      <w:r w:rsidR="00F831E3" w:rsidRPr="00F831E3">
        <w:t>x</w:t>
      </w:r>
      <w:proofErr w:type="gramStart"/>
      <w:r w:rsidR="00F831E3" w:rsidRPr="00F831E3">
        <w:t>,y</w:t>
      </w:r>
      <w:proofErr w:type="spellEnd"/>
      <w:proofErr w:type="gramEnd"/>
      <w:r w:rsidR="00F831E3" w:rsidRPr="00F831E3">
        <w:t xml:space="preserve"> positions</w:t>
      </w:r>
      <w:r w:rsidR="007B18F3">
        <w:t xml:space="preserve"> of the current level</w:t>
      </w:r>
      <w:r w:rsidR="00F831E3" w:rsidRPr="00F831E3">
        <w:t xml:space="preserve"> that a</w:t>
      </w:r>
      <w:r w:rsidR="007B18F3">
        <w:t>re part of the wall in next level</w:t>
      </w:r>
      <w:r w:rsidR="00F831E3" w:rsidRPr="00F831E3">
        <w:t xml:space="preserve">, the player loses a life. </w:t>
      </w:r>
      <w:r w:rsidR="00F831E3" w:rsidRPr="00F831E3">
        <w:lastRenderedPageBreak/>
        <w:t xml:space="preserve">To avoid </w:t>
      </w:r>
      <w:r w:rsidR="007B18F3">
        <w:t>losing a life here</w:t>
      </w:r>
      <w:r w:rsidR="00F831E3" w:rsidRPr="00F831E3">
        <w:t>, I have made the player spawn at a random legal position when the level changes.</w:t>
      </w:r>
    </w:p>
    <w:p w:rsidR="00C810EE" w:rsidRDefault="00C75693" w:rsidP="00AF07FC">
      <w:pPr>
        <w:spacing w:before="100" w:beforeAutospacing="1" w:after="100" w:afterAutospacing="1"/>
        <w:ind w:left="720" w:firstLine="360"/>
        <w:jc w:val="both"/>
      </w:pPr>
      <w:r>
        <w:t>Another functionality directs, that when the player loses a life by getting hit a bullet from bad guy, the player should lose a life and bullet should be removed</w:t>
      </w:r>
      <w:r w:rsidR="007B18F3">
        <w:t xml:space="preserve"> from the screen</w:t>
      </w:r>
      <w:r>
        <w:t xml:space="preserve">. To achieve this, at first I was making the bullet “disappear” by changing the bullet sprite with a blank image. </w:t>
      </w:r>
      <w:r w:rsidR="007B18F3">
        <w:t>But</w:t>
      </w:r>
      <w:r>
        <w:t xml:space="preserve"> I realized soon that this is not effective. If the </w:t>
      </w:r>
      <w:r w:rsidR="00C810EE">
        <w:t>player re-spawns at a legal position in the path of the bullet, then the player gets killed again</w:t>
      </w:r>
      <w:r w:rsidR="007B18F3">
        <w:t xml:space="preserve"> frim the invisible bullet</w:t>
      </w:r>
      <w:r w:rsidR="00C810EE">
        <w:t xml:space="preserve">. To remedy this, instead of changing the bullet sprite, I changed the bullet x and y </w:t>
      </w:r>
      <w:r w:rsidR="007B18F3">
        <w:t>position</w:t>
      </w:r>
      <w:r w:rsidR="00C810EE">
        <w:t xml:space="preserve"> to (-500,-500). However, this means if </w:t>
      </w:r>
      <w:r w:rsidR="007B18F3">
        <w:t>the player</w:t>
      </w:r>
      <w:r w:rsidR="00C810EE">
        <w:t xml:space="preserve"> stay</w:t>
      </w:r>
      <w:r w:rsidR="007B18F3">
        <w:t>s</w:t>
      </w:r>
      <w:r w:rsidR="00C810EE">
        <w:t xml:space="preserve"> at the level long enough even after the bad guys are dead, the bullet will reappear on the window, and if it hits the player, the player loses a life again.</w:t>
      </w:r>
      <w:r w:rsidR="007B18F3">
        <w:t xml:space="preserve"> At the end, I made the below changes to get the desired effect</w:t>
      </w:r>
      <w:r w:rsidR="00C810EE">
        <w:t>:</w:t>
      </w:r>
    </w:p>
    <w:p w:rsidR="00C810EE" w:rsidRDefault="00C810EE" w:rsidP="007B18F3">
      <w:pPr>
        <w:pStyle w:val="ListParagraph"/>
        <w:numPr>
          <w:ilvl w:val="1"/>
          <w:numId w:val="19"/>
        </w:numPr>
        <w:spacing w:before="100" w:beforeAutospacing="1" w:after="100" w:afterAutospacing="1"/>
        <w:jc w:val="both"/>
      </w:pPr>
      <w:r>
        <w:t>Change the bullet sprite to blank once the bullet hits the player</w:t>
      </w:r>
    </w:p>
    <w:p w:rsidR="00C810EE" w:rsidRDefault="00C810EE" w:rsidP="007B18F3">
      <w:pPr>
        <w:pStyle w:val="ListParagraph"/>
        <w:numPr>
          <w:ilvl w:val="1"/>
          <w:numId w:val="19"/>
        </w:numPr>
        <w:spacing w:before="100" w:beforeAutospacing="1" w:after="100" w:afterAutospacing="1"/>
        <w:jc w:val="both"/>
      </w:pPr>
      <w:r>
        <w:t>Change the position of the bullet to make it off the screen</w:t>
      </w:r>
    </w:p>
    <w:p w:rsidR="00AF07FC" w:rsidRDefault="00C810EE" w:rsidP="007B18F3">
      <w:pPr>
        <w:pStyle w:val="ListParagraph"/>
        <w:numPr>
          <w:ilvl w:val="1"/>
          <w:numId w:val="19"/>
        </w:numPr>
        <w:spacing w:before="100" w:beforeAutospacing="1" w:after="100" w:afterAutospacing="1"/>
        <w:jc w:val="both"/>
      </w:pPr>
      <w:r>
        <w:t>Put a check on the bad guy that shot the bullet.</w:t>
      </w:r>
      <w:r w:rsidR="00AF07FC">
        <w:t xml:space="preserve"> If the bad guy that shot the bullet is dead, his bullets cannot kill the player. </w:t>
      </w:r>
    </w:p>
    <w:p w:rsidR="00AF07FC" w:rsidRDefault="00AF07FC" w:rsidP="00AF07FC">
      <w:pPr>
        <w:spacing w:before="100" w:beforeAutospacing="1" w:after="100" w:afterAutospacing="1"/>
        <w:ind w:left="720" w:firstLine="0"/>
        <w:jc w:val="both"/>
      </w:pPr>
      <w:r>
        <w:t>Below is a code snippet for the same:</w:t>
      </w:r>
    </w:p>
    <w:p w:rsidR="00AF07FC" w:rsidRDefault="00AF07FC" w:rsidP="00AF07FC">
      <w:pPr>
        <w:spacing w:before="100" w:beforeAutospacing="1" w:after="100" w:afterAutospacing="1"/>
        <w:ind w:left="720" w:firstLine="0"/>
        <w:jc w:val="both"/>
      </w:pPr>
      <w:r>
        <w:rPr>
          <w:noProof/>
          <w:lang w:eastAsia="en-US"/>
        </w:rPr>
        <w:lastRenderedPageBreak/>
        <w:drawing>
          <wp:inline distT="0" distB="0" distL="0" distR="0" wp14:anchorId="0C418E23" wp14:editId="11AAAF44">
            <wp:extent cx="405765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2676525"/>
                    </a:xfrm>
                    <a:prstGeom prst="rect">
                      <a:avLst/>
                    </a:prstGeom>
                  </pic:spPr>
                </pic:pic>
              </a:graphicData>
            </a:graphic>
          </wp:inline>
        </w:drawing>
      </w:r>
    </w:p>
    <w:p w:rsidR="00AF07FC" w:rsidRDefault="00AF07FC" w:rsidP="00AF07FC">
      <w:pPr>
        <w:spacing w:before="100" w:beforeAutospacing="1" w:after="100" w:afterAutospacing="1"/>
        <w:ind w:left="720" w:firstLine="0"/>
        <w:jc w:val="both"/>
      </w:pPr>
    </w:p>
    <w:p w:rsidR="00AF07FC" w:rsidRDefault="00E173C0" w:rsidP="00442F65">
      <w:pPr>
        <w:spacing w:before="100" w:beforeAutospacing="1" w:after="100" w:afterAutospacing="1"/>
        <w:ind w:left="720"/>
        <w:jc w:val="both"/>
      </w:pPr>
      <w:r>
        <w:t xml:space="preserve">There are unique sounds for different events like player proceeding to next level, player shooting, bad guy shooting, player losing a life, bad guy </w:t>
      </w:r>
      <w:r w:rsidR="00442F65">
        <w:t>losing a life</w:t>
      </w:r>
      <w:r>
        <w:t xml:space="preserve">, game over, and player win. </w:t>
      </w:r>
      <w:r w:rsidR="00AF07FC">
        <w:t xml:space="preserve">These sounds are played by calling a function </w:t>
      </w:r>
      <w:proofErr w:type="spellStart"/>
      <w:r w:rsidR="00AF07FC">
        <w:t>PlaySound</w:t>
      </w:r>
      <w:proofErr w:type="spellEnd"/>
      <w:r w:rsidR="00AF07FC">
        <w:t xml:space="preserve"> from a third party library github.com/</w:t>
      </w:r>
      <w:proofErr w:type="spellStart"/>
      <w:r w:rsidR="00AF07FC">
        <w:t>faiface</w:t>
      </w:r>
      <w:proofErr w:type="spellEnd"/>
      <w:r w:rsidR="00AF07FC">
        <w:t xml:space="preserve">/beep. When the function is called, it plays the sound clip from the file specified in the path. However, this causes the game to pause for the duration of the sound clip. To minimize this effect, I have used small sound clips, but the lag becomes noticeable at higher levels where the bad guys shoot more frequently </w:t>
      </w:r>
      <w:r w:rsidR="00442F65">
        <w:t>at the player</w:t>
      </w:r>
      <w:r w:rsidR="00AF07FC">
        <w:t>. Although I was not able to resolve th</w:t>
      </w:r>
      <w:r w:rsidR="00442F65">
        <w:t>is issue before the</w:t>
      </w:r>
      <w:r w:rsidR="00AF07FC">
        <w:t xml:space="preserve"> project</w:t>
      </w:r>
      <w:r w:rsidR="00442F65">
        <w:t xml:space="preserve"> submission</w:t>
      </w:r>
      <w:r w:rsidR="00AF07FC">
        <w:t>, one way to resolve this issue is to make use of go-routines and channels</w:t>
      </w:r>
      <w:r w:rsidR="00442F65">
        <w:t xml:space="preserve"> for playing the sound</w:t>
      </w:r>
      <w:r w:rsidR="00AF07FC">
        <w:t>.</w:t>
      </w:r>
    </w:p>
    <w:p w:rsidR="00EB03F4" w:rsidRDefault="00E173C0" w:rsidP="00AF07FC">
      <w:pPr>
        <w:spacing w:before="100" w:beforeAutospacing="1" w:after="100" w:afterAutospacing="1"/>
        <w:ind w:left="720"/>
        <w:jc w:val="both"/>
      </w:pPr>
      <w:r>
        <w:t xml:space="preserve">As per the instructions, the bad guys should have a random chance for one bad guy to shoot at the play each second. </w:t>
      </w:r>
      <w:r w:rsidR="00EB03F4">
        <w:t xml:space="preserve">For the project, I </w:t>
      </w:r>
      <w:r w:rsidR="00C75693">
        <w:t>have made the frequency of bad guys shooting at the player a function of levels. As the levels increase, the time elapsed between bad guys shooting decreases. Below snippet explains the idea.</w:t>
      </w:r>
    </w:p>
    <w:p w:rsidR="00C75693" w:rsidRDefault="00C75693" w:rsidP="00EB03F4">
      <w:pPr>
        <w:spacing w:before="100" w:beforeAutospacing="1" w:after="100" w:afterAutospacing="1"/>
        <w:ind w:left="720" w:firstLine="0"/>
        <w:jc w:val="both"/>
      </w:pPr>
      <w:r>
        <w:rPr>
          <w:noProof/>
          <w:lang w:eastAsia="en-US"/>
        </w:rPr>
        <w:lastRenderedPageBreak/>
        <w:drawing>
          <wp:inline distT="0" distB="0" distL="0" distR="0" wp14:anchorId="700C018F" wp14:editId="241316F5">
            <wp:extent cx="443865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1733550"/>
                    </a:xfrm>
                    <a:prstGeom prst="rect">
                      <a:avLst/>
                    </a:prstGeom>
                  </pic:spPr>
                </pic:pic>
              </a:graphicData>
            </a:graphic>
          </wp:inline>
        </w:drawing>
      </w:r>
    </w:p>
    <w:p w:rsidR="00442F65" w:rsidRDefault="00442F65" w:rsidP="00EB03F4">
      <w:pPr>
        <w:spacing w:before="100" w:beforeAutospacing="1" w:after="100" w:afterAutospacing="1"/>
        <w:ind w:left="720" w:firstLine="0"/>
        <w:jc w:val="both"/>
      </w:pPr>
      <w:r>
        <w:t xml:space="preserve">A functionality I would like to add in the game is, as the level increases, the number of bad guys shooting at the player should also increase.  </w:t>
      </w:r>
    </w:p>
    <w:p w:rsidR="00AF07FC" w:rsidRDefault="00AF07FC" w:rsidP="00442F65">
      <w:pPr>
        <w:spacing w:before="100" w:beforeAutospacing="1" w:after="100" w:afterAutospacing="1"/>
        <w:ind w:left="720"/>
        <w:jc w:val="both"/>
      </w:pPr>
      <w:r>
        <w:t xml:space="preserve">Apart from the above mentioned points, the remaining functionality </w:t>
      </w:r>
      <w:r w:rsidR="00442F65">
        <w:t xml:space="preserve">was achieved </w:t>
      </w:r>
      <w:r w:rsidR="00727001">
        <w:t xml:space="preserve">majorly </w:t>
      </w:r>
      <w:r w:rsidR="00442F65">
        <w:t xml:space="preserve">by the use of </w:t>
      </w:r>
      <w:r w:rsidR="00727001">
        <w:t>if-else conditions</w:t>
      </w:r>
      <w:r w:rsidR="00442F65">
        <w:t xml:space="preserve"> and switch statements</w:t>
      </w:r>
      <w:r w:rsidR="00727001">
        <w:t>.</w:t>
      </w:r>
      <w:r w:rsidR="000E5778">
        <w:t xml:space="preserve"> </w:t>
      </w:r>
    </w:p>
    <w:sectPr w:rsidR="00AF07FC">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99C" w:rsidRDefault="003A299C">
      <w:pPr>
        <w:spacing w:line="240" w:lineRule="auto"/>
      </w:pPr>
      <w:r>
        <w:separator/>
      </w:r>
    </w:p>
    <w:p w:rsidR="003A299C" w:rsidRDefault="003A299C"/>
  </w:endnote>
  <w:endnote w:type="continuationSeparator" w:id="0">
    <w:p w:rsidR="003A299C" w:rsidRDefault="003A299C">
      <w:pPr>
        <w:spacing w:line="240" w:lineRule="auto"/>
      </w:pPr>
      <w:r>
        <w:continuationSeparator/>
      </w:r>
    </w:p>
    <w:p w:rsidR="003A299C" w:rsidRDefault="003A29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99C" w:rsidRDefault="003A299C">
      <w:pPr>
        <w:spacing w:line="240" w:lineRule="auto"/>
      </w:pPr>
      <w:r>
        <w:separator/>
      </w:r>
    </w:p>
    <w:p w:rsidR="003A299C" w:rsidRDefault="003A299C"/>
  </w:footnote>
  <w:footnote w:type="continuationSeparator" w:id="0">
    <w:p w:rsidR="003A299C" w:rsidRDefault="003A299C">
      <w:pPr>
        <w:spacing w:line="240" w:lineRule="auto"/>
      </w:pPr>
      <w:r>
        <w:continuationSeparator/>
      </w:r>
    </w:p>
    <w:p w:rsidR="003A299C" w:rsidRDefault="003A299C"/>
  </w:footnote>
  <w:footnote w:id="1">
    <w:p w:rsidR="00FC4660" w:rsidRDefault="00FC4660">
      <w:pPr>
        <w:pStyle w:val="FootnoteText"/>
      </w:pPr>
      <w:r>
        <w:rPr>
          <w:rStyle w:val="FootnoteReference"/>
        </w:rPr>
        <w:footnoteRef/>
      </w:r>
      <w:r>
        <w:t xml:space="preserve"> </w:t>
      </w:r>
      <w:r w:rsidRPr="00FC4660">
        <w:t>https://github.com/avelino/awesome-go#game-development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B27" w:rsidRDefault="003A299C">
    <w:pPr>
      <w:pStyle w:val="Header"/>
    </w:pPr>
    <w:sdt>
      <w:sdtPr>
        <w:rPr>
          <w:rStyle w:val="Strong"/>
        </w:rPr>
        <w:alias w:val="Running head"/>
        <w:tag w:val=""/>
        <w:id w:val="12739865"/>
        <w:placeholder>
          <w:docPart w:val="D6E1FAE0E5C44D628E460A9DAE6A7A0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91B27">
          <w:rPr>
            <w:rStyle w:val="Strong"/>
          </w:rPr>
          <w:t>Rust vs Go</w:t>
        </w:r>
      </w:sdtContent>
    </w:sdt>
    <w:r w:rsidR="00591B27">
      <w:rPr>
        <w:rStyle w:val="Strong"/>
      </w:rPr>
      <w:ptab w:relativeTo="margin" w:alignment="right" w:leader="none"/>
    </w:r>
    <w:r w:rsidR="00591B27">
      <w:rPr>
        <w:rStyle w:val="Strong"/>
      </w:rPr>
      <w:fldChar w:fldCharType="begin"/>
    </w:r>
    <w:r w:rsidR="00591B27">
      <w:rPr>
        <w:rStyle w:val="Strong"/>
      </w:rPr>
      <w:instrText xml:space="preserve"> PAGE   \* MERGEFORMAT </w:instrText>
    </w:r>
    <w:r w:rsidR="00591B27">
      <w:rPr>
        <w:rStyle w:val="Strong"/>
      </w:rPr>
      <w:fldChar w:fldCharType="separate"/>
    </w:r>
    <w:r w:rsidR="00E709C7">
      <w:rPr>
        <w:rStyle w:val="Strong"/>
        <w:noProof/>
      </w:rPr>
      <w:t>7</w:t>
    </w:r>
    <w:r w:rsidR="00591B27">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B27" w:rsidRDefault="003A299C">
    <w:pPr>
      <w:pStyle w:val="Header"/>
      <w:rPr>
        <w:rStyle w:val="Strong"/>
      </w:rPr>
    </w:pPr>
    <w:sdt>
      <w:sdtPr>
        <w:rPr>
          <w:rStyle w:val="Strong"/>
        </w:rPr>
        <w:alias w:val="Running head"/>
        <w:tag w:val=""/>
        <w:id w:val="-696842620"/>
        <w:placeholder>
          <w:docPart w:val="091DFD374B2F499DA641E145928C90F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91B27">
          <w:rPr>
            <w:rStyle w:val="Strong"/>
          </w:rPr>
          <w:t>Rust vs Go</w:t>
        </w:r>
      </w:sdtContent>
    </w:sdt>
    <w:r w:rsidR="00591B27">
      <w:rPr>
        <w:rStyle w:val="Strong"/>
      </w:rPr>
      <w:ptab w:relativeTo="margin" w:alignment="right" w:leader="none"/>
    </w:r>
    <w:r w:rsidR="00591B27">
      <w:rPr>
        <w:rStyle w:val="Strong"/>
      </w:rPr>
      <w:fldChar w:fldCharType="begin"/>
    </w:r>
    <w:r w:rsidR="00591B27">
      <w:rPr>
        <w:rStyle w:val="Strong"/>
      </w:rPr>
      <w:instrText xml:space="preserve"> PAGE   \* MERGEFORMAT </w:instrText>
    </w:r>
    <w:r w:rsidR="00591B27">
      <w:rPr>
        <w:rStyle w:val="Strong"/>
      </w:rPr>
      <w:fldChar w:fldCharType="separate"/>
    </w:r>
    <w:r w:rsidR="00E709C7">
      <w:rPr>
        <w:rStyle w:val="Strong"/>
        <w:noProof/>
      </w:rPr>
      <w:t>1</w:t>
    </w:r>
    <w:r w:rsidR="00591B27">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FD4D5D"/>
    <w:multiLevelType w:val="multilevel"/>
    <w:tmpl w:val="72B2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86778"/>
    <w:multiLevelType w:val="multilevel"/>
    <w:tmpl w:val="5442E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47BEC"/>
    <w:multiLevelType w:val="multilevel"/>
    <w:tmpl w:val="B14E9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11602"/>
    <w:multiLevelType w:val="hybridMultilevel"/>
    <w:tmpl w:val="16E4A748"/>
    <w:lvl w:ilvl="0" w:tplc="DE2E4B0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D97353"/>
    <w:multiLevelType w:val="hybridMultilevel"/>
    <w:tmpl w:val="3BCA2D62"/>
    <w:lvl w:ilvl="0" w:tplc="D7B49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1D010F9"/>
    <w:multiLevelType w:val="hybridMultilevel"/>
    <w:tmpl w:val="4558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6"/>
  </w:num>
  <w:num w:numId="14">
    <w:abstractNumId w:val="15"/>
  </w:num>
  <w:num w:numId="15">
    <w:abstractNumId w:val="17"/>
  </w:num>
  <w:num w:numId="16">
    <w:abstractNumId w:val="18"/>
  </w:num>
  <w:num w:numId="17">
    <w:abstractNumId w:val="10"/>
  </w:num>
  <w:num w:numId="18">
    <w:abstractNumId w:val="11"/>
  </w:num>
  <w:num w:numId="19">
    <w:abstractNumId w:val="13"/>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4F9"/>
    <w:rsid w:val="00026D57"/>
    <w:rsid w:val="000339AE"/>
    <w:rsid w:val="00051248"/>
    <w:rsid w:val="0006471D"/>
    <w:rsid w:val="000A0733"/>
    <w:rsid w:val="000D3F41"/>
    <w:rsid w:val="000E5778"/>
    <w:rsid w:val="000F68A1"/>
    <w:rsid w:val="00115CDE"/>
    <w:rsid w:val="0011711F"/>
    <w:rsid w:val="0012208D"/>
    <w:rsid w:val="00135455"/>
    <w:rsid w:val="00136699"/>
    <w:rsid w:val="001472D3"/>
    <w:rsid w:val="00186577"/>
    <w:rsid w:val="0019154A"/>
    <w:rsid w:val="001C2049"/>
    <w:rsid w:val="001E2BC7"/>
    <w:rsid w:val="001F6CB6"/>
    <w:rsid w:val="002175B5"/>
    <w:rsid w:val="00225DF7"/>
    <w:rsid w:val="00240CBD"/>
    <w:rsid w:val="002667B4"/>
    <w:rsid w:val="002727BD"/>
    <w:rsid w:val="002B1AF7"/>
    <w:rsid w:val="002D64A3"/>
    <w:rsid w:val="002E11DD"/>
    <w:rsid w:val="002E3410"/>
    <w:rsid w:val="002E6DF9"/>
    <w:rsid w:val="00307E65"/>
    <w:rsid w:val="00331396"/>
    <w:rsid w:val="003444E3"/>
    <w:rsid w:val="00355C15"/>
    <w:rsid w:val="00355DCA"/>
    <w:rsid w:val="00383D5D"/>
    <w:rsid w:val="003A299C"/>
    <w:rsid w:val="003C3410"/>
    <w:rsid w:val="003C5B97"/>
    <w:rsid w:val="003D0F9F"/>
    <w:rsid w:val="003E1621"/>
    <w:rsid w:val="003E2D9E"/>
    <w:rsid w:val="004159BD"/>
    <w:rsid w:val="00416F4D"/>
    <w:rsid w:val="00430F70"/>
    <w:rsid w:val="00442F65"/>
    <w:rsid w:val="00444531"/>
    <w:rsid w:val="004539AE"/>
    <w:rsid w:val="00460351"/>
    <w:rsid w:val="00461BF2"/>
    <w:rsid w:val="004A1B4C"/>
    <w:rsid w:val="004F69AD"/>
    <w:rsid w:val="005245CB"/>
    <w:rsid w:val="00551A02"/>
    <w:rsid w:val="005534FA"/>
    <w:rsid w:val="00591B27"/>
    <w:rsid w:val="005A69E8"/>
    <w:rsid w:val="005B420B"/>
    <w:rsid w:val="005D3A03"/>
    <w:rsid w:val="005F5194"/>
    <w:rsid w:val="00611197"/>
    <w:rsid w:val="00673480"/>
    <w:rsid w:val="00697AF7"/>
    <w:rsid w:val="006C29E6"/>
    <w:rsid w:val="006D3F28"/>
    <w:rsid w:val="006F2B06"/>
    <w:rsid w:val="006F5261"/>
    <w:rsid w:val="006F61FE"/>
    <w:rsid w:val="007049CE"/>
    <w:rsid w:val="00727001"/>
    <w:rsid w:val="007312F0"/>
    <w:rsid w:val="00740D50"/>
    <w:rsid w:val="00746F97"/>
    <w:rsid w:val="007654F9"/>
    <w:rsid w:val="0077222D"/>
    <w:rsid w:val="007B18F3"/>
    <w:rsid w:val="007D4871"/>
    <w:rsid w:val="007E55D2"/>
    <w:rsid w:val="008002C0"/>
    <w:rsid w:val="00812632"/>
    <w:rsid w:val="008264DF"/>
    <w:rsid w:val="00852EDA"/>
    <w:rsid w:val="008B44AA"/>
    <w:rsid w:val="008C5323"/>
    <w:rsid w:val="008D5DBA"/>
    <w:rsid w:val="008F6AFA"/>
    <w:rsid w:val="00934919"/>
    <w:rsid w:val="00940469"/>
    <w:rsid w:val="00945BCF"/>
    <w:rsid w:val="009521B7"/>
    <w:rsid w:val="00952A63"/>
    <w:rsid w:val="00952B58"/>
    <w:rsid w:val="00964717"/>
    <w:rsid w:val="00966F9B"/>
    <w:rsid w:val="009A6A3B"/>
    <w:rsid w:val="009A7407"/>
    <w:rsid w:val="009B6E8A"/>
    <w:rsid w:val="009B74AB"/>
    <w:rsid w:val="009D7DAE"/>
    <w:rsid w:val="009F5CFD"/>
    <w:rsid w:val="009F7509"/>
    <w:rsid w:val="00A547F6"/>
    <w:rsid w:val="00A94111"/>
    <w:rsid w:val="00A941AF"/>
    <w:rsid w:val="00A94A40"/>
    <w:rsid w:val="00AB1EE1"/>
    <w:rsid w:val="00AE2372"/>
    <w:rsid w:val="00AF07FC"/>
    <w:rsid w:val="00AF6AD8"/>
    <w:rsid w:val="00B15251"/>
    <w:rsid w:val="00B17B15"/>
    <w:rsid w:val="00B2745F"/>
    <w:rsid w:val="00B4111E"/>
    <w:rsid w:val="00B823AA"/>
    <w:rsid w:val="00BA45DB"/>
    <w:rsid w:val="00BC225D"/>
    <w:rsid w:val="00BF4184"/>
    <w:rsid w:val="00BF478F"/>
    <w:rsid w:val="00C00549"/>
    <w:rsid w:val="00C0601E"/>
    <w:rsid w:val="00C13401"/>
    <w:rsid w:val="00C30BFF"/>
    <w:rsid w:val="00C31D30"/>
    <w:rsid w:val="00C3363B"/>
    <w:rsid w:val="00C57817"/>
    <w:rsid w:val="00C72491"/>
    <w:rsid w:val="00C75693"/>
    <w:rsid w:val="00C810EE"/>
    <w:rsid w:val="00C823E2"/>
    <w:rsid w:val="00CD05B3"/>
    <w:rsid w:val="00CD4B6F"/>
    <w:rsid w:val="00CD6E39"/>
    <w:rsid w:val="00CF3346"/>
    <w:rsid w:val="00CF6E91"/>
    <w:rsid w:val="00D27A4C"/>
    <w:rsid w:val="00D30683"/>
    <w:rsid w:val="00D3593B"/>
    <w:rsid w:val="00D3797C"/>
    <w:rsid w:val="00D5159F"/>
    <w:rsid w:val="00D602E4"/>
    <w:rsid w:val="00D77C1F"/>
    <w:rsid w:val="00D85B68"/>
    <w:rsid w:val="00DA3040"/>
    <w:rsid w:val="00E03625"/>
    <w:rsid w:val="00E05E0C"/>
    <w:rsid w:val="00E173C0"/>
    <w:rsid w:val="00E343A5"/>
    <w:rsid w:val="00E54217"/>
    <w:rsid w:val="00E6004D"/>
    <w:rsid w:val="00E709C7"/>
    <w:rsid w:val="00E73CC8"/>
    <w:rsid w:val="00E81978"/>
    <w:rsid w:val="00EB03F4"/>
    <w:rsid w:val="00EB12D6"/>
    <w:rsid w:val="00EB3E53"/>
    <w:rsid w:val="00EC6A9A"/>
    <w:rsid w:val="00ED175E"/>
    <w:rsid w:val="00EE649E"/>
    <w:rsid w:val="00F25C55"/>
    <w:rsid w:val="00F27CBA"/>
    <w:rsid w:val="00F379B7"/>
    <w:rsid w:val="00F42C0B"/>
    <w:rsid w:val="00F45935"/>
    <w:rsid w:val="00F525FA"/>
    <w:rsid w:val="00F549FA"/>
    <w:rsid w:val="00F747F1"/>
    <w:rsid w:val="00F75B68"/>
    <w:rsid w:val="00F831E3"/>
    <w:rsid w:val="00F95DA8"/>
    <w:rsid w:val="00FB31F3"/>
    <w:rsid w:val="00FB50E2"/>
    <w:rsid w:val="00FC4660"/>
    <w:rsid w:val="00FF2002"/>
    <w:rsid w:val="00FF7086"/>
    <w:rsid w:val="00FF7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4D0432-5997-435F-8A3C-F7D2AF53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31396"/>
    <w:rPr>
      <w:color w:val="5F5F5F" w:themeColor="hyperlink"/>
      <w:u w:val="single"/>
    </w:rPr>
  </w:style>
  <w:style w:type="character" w:customStyle="1" w:styleId="hljs-attr">
    <w:name w:val="hljs-attr"/>
    <w:basedOn w:val="DefaultParagraphFont"/>
    <w:rsid w:val="00EE649E"/>
  </w:style>
  <w:style w:type="character" w:customStyle="1" w:styleId="hljs-string">
    <w:name w:val="hljs-string"/>
    <w:basedOn w:val="DefaultParagraphFont"/>
    <w:rsid w:val="00EE6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3578731">
      <w:bodyDiv w:val="1"/>
      <w:marLeft w:val="0"/>
      <w:marRight w:val="0"/>
      <w:marTop w:val="0"/>
      <w:marBottom w:val="0"/>
      <w:divBdr>
        <w:top w:val="none" w:sz="0" w:space="0" w:color="auto"/>
        <w:left w:val="none" w:sz="0" w:space="0" w:color="auto"/>
        <w:bottom w:val="none" w:sz="0" w:space="0" w:color="auto"/>
        <w:right w:val="none" w:sz="0" w:space="0" w:color="auto"/>
      </w:divBdr>
      <w:divsChild>
        <w:div w:id="53965467">
          <w:marLeft w:val="300"/>
          <w:marRight w:val="0"/>
          <w:marTop w:val="90"/>
          <w:marBottom w:val="300"/>
          <w:divBdr>
            <w:top w:val="none" w:sz="0" w:space="0" w:color="auto"/>
            <w:left w:val="none" w:sz="0" w:space="0" w:color="auto"/>
            <w:bottom w:val="none" w:sz="0" w:space="0" w:color="auto"/>
            <w:right w:val="none" w:sz="0" w:space="0" w:color="auto"/>
          </w:divBdr>
        </w:div>
        <w:div w:id="1211958586">
          <w:marLeft w:val="300"/>
          <w:marRight w:val="0"/>
          <w:marTop w:val="90"/>
          <w:marBottom w:val="30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469797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2932533">
      <w:bodyDiv w:val="1"/>
      <w:marLeft w:val="0"/>
      <w:marRight w:val="0"/>
      <w:marTop w:val="0"/>
      <w:marBottom w:val="0"/>
      <w:divBdr>
        <w:top w:val="none" w:sz="0" w:space="0" w:color="auto"/>
        <w:left w:val="none" w:sz="0" w:space="0" w:color="auto"/>
        <w:bottom w:val="none" w:sz="0" w:space="0" w:color="auto"/>
        <w:right w:val="none" w:sz="0" w:space="0" w:color="auto"/>
      </w:divBdr>
    </w:div>
    <w:div w:id="65071649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0490185">
      <w:bodyDiv w:val="1"/>
      <w:marLeft w:val="0"/>
      <w:marRight w:val="0"/>
      <w:marTop w:val="0"/>
      <w:marBottom w:val="0"/>
      <w:divBdr>
        <w:top w:val="none" w:sz="0" w:space="0" w:color="auto"/>
        <w:left w:val="none" w:sz="0" w:space="0" w:color="auto"/>
        <w:bottom w:val="none" w:sz="0" w:space="0" w:color="auto"/>
        <w:right w:val="none" w:sz="0" w:space="0" w:color="auto"/>
      </w:divBdr>
    </w:div>
    <w:div w:id="822308868">
      <w:bodyDiv w:val="1"/>
      <w:marLeft w:val="0"/>
      <w:marRight w:val="0"/>
      <w:marTop w:val="0"/>
      <w:marBottom w:val="0"/>
      <w:divBdr>
        <w:top w:val="none" w:sz="0" w:space="0" w:color="auto"/>
        <w:left w:val="none" w:sz="0" w:space="0" w:color="auto"/>
        <w:bottom w:val="none" w:sz="0" w:space="0" w:color="auto"/>
        <w:right w:val="none" w:sz="0" w:space="0" w:color="auto"/>
      </w:divBdr>
    </w:div>
    <w:div w:id="878904451">
      <w:bodyDiv w:val="1"/>
      <w:marLeft w:val="0"/>
      <w:marRight w:val="0"/>
      <w:marTop w:val="0"/>
      <w:marBottom w:val="0"/>
      <w:divBdr>
        <w:top w:val="none" w:sz="0" w:space="0" w:color="auto"/>
        <w:left w:val="none" w:sz="0" w:space="0" w:color="auto"/>
        <w:bottom w:val="none" w:sz="0" w:space="0" w:color="auto"/>
        <w:right w:val="none" w:sz="0" w:space="0" w:color="auto"/>
      </w:divBdr>
    </w:div>
    <w:div w:id="96758406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206707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056256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11324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713503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572860">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bridgew.blackboard.com/webapps/blackboard/execute/launcher?type=Course&amp;id=_52305_1&amp;url="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ok\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D6BF47927A4FDD9154F09A8C771E07"/>
        <w:category>
          <w:name w:val="General"/>
          <w:gallery w:val="placeholder"/>
        </w:category>
        <w:types>
          <w:type w:val="bbPlcHdr"/>
        </w:types>
        <w:behaviors>
          <w:behavior w:val="content"/>
        </w:behaviors>
        <w:guid w:val="{A2C0406E-FB5B-4139-8556-25BAAD1EB016}"/>
      </w:docPartPr>
      <w:docPartBody>
        <w:p w:rsidR="00486D0C" w:rsidRDefault="007B20A1">
          <w:pPr>
            <w:pStyle w:val="D0D6BF47927A4FDD9154F09A8C771E07"/>
          </w:pPr>
          <w:r>
            <w:t>[Title Here, up to 12 Words, on One to Two Lines]</w:t>
          </w:r>
        </w:p>
      </w:docPartBody>
    </w:docPart>
    <w:docPart>
      <w:docPartPr>
        <w:name w:val="D6E1FAE0E5C44D628E460A9DAE6A7A00"/>
        <w:category>
          <w:name w:val="General"/>
          <w:gallery w:val="placeholder"/>
        </w:category>
        <w:types>
          <w:type w:val="bbPlcHdr"/>
        </w:types>
        <w:behaviors>
          <w:behavior w:val="content"/>
        </w:behaviors>
        <w:guid w:val="{2BCFC806-2E08-47C6-84C4-99C32EA919F4}"/>
      </w:docPartPr>
      <w:docPartBody>
        <w:p w:rsidR="00486D0C" w:rsidRDefault="007B20A1">
          <w:pPr>
            <w:pStyle w:val="D6E1FAE0E5C44D628E460A9DAE6A7A00"/>
          </w:pPr>
          <w:r w:rsidRPr="005D3A03">
            <w:t>Figures title:</w:t>
          </w:r>
        </w:p>
      </w:docPartBody>
    </w:docPart>
    <w:docPart>
      <w:docPartPr>
        <w:name w:val="091DFD374B2F499DA641E145928C90FC"/>
        <w:category>
          <w:name w:val="General"/>
          <w:gallery w:val="placeholder"/>
        </w:category>
        <w:types>
          <w:type w:val="bbPlcHdr"/>
        </w:types>
        <w:behaviors>
          <w:behavior w:val="content"/>
        </w:behaviors>
        <w:guid w:val="{86D7DB0D-10F3-43BC-AB29-CEEEF58CBCA7}"/>
      </w:docPartPr>
      <w:docPartBody>
        <w:p w:rsidR="00486D0C" w:rsidRDefault="007B20A1">
          <w:pPr>
            <w:pStyle w:val="091DFD374B2F499DA641E145928C90F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A1"/>
    <w:rsid w:val="00026D24"/>
    <w:rsid w:val="000323F2"/>
    <w:rsid w:val="00383FC9"/>
    <w:rsid w:val="00486D0C"/>
    <w:rsid w:val="005E4FC5"/>
    <w:rsid w:val="007A2DE6"/>
    <w:rsid w:val="007B20A1"/>
    <w:rsid w:val="009C0BAE"/>
    <w:rsid w:val="00A07BDE"/>
    <w:rsid w:val="00CC6BA0"/>
    <w:rsid w:val="00FA231B"/>
    <w:rsid w:val="00FC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1930B9DB304BB49ECE314C317FE69E">
    <w:name w:val="051930B9DB304BB49ECE314C317FE69E"/>
  </w:style>
  <w:style w:type="paragraph" w:customStyle="1" w:styleId="2612CD058540499A960FF5A234BE8E33">
    <w:name w:val="2612CD058540499A960FF5A234BE8E33"/>
  </w:style>
  <w:style w:type="paragraph" w:customStyle="1" w:styleId="590D9B28B02C4565AAFDB54DE246CE1D">
    <w:name w:val="590D9B28B02C4565AAFDB54DE246CE1D"/>
  </w:style>
  <w:style w:type="paragraph" w:customStyle="1" w:styleId="161A3F93CE0A4F8EA8A5DB828761BA52">
    <w:name w:val="161A3F93CE0A4F8EA8A5DB828761BA52"/>
  </w:style>
  <w:style w:type="paragraph" w:customStyle="1" w:styleId="F10463470A7A41E39FE18BC248315BA4">
    <w:name w:val="F10463470A7A41E39FE18BC248315BA4"/>
  </w:style>
  <w:style w:type="paragraph" w:customStyle="1" w:styleId="A70F007D73E745369EFF7B455A2E917A">
    <w:name w:val="A70F007D73E745369EFF7B455A2E917A"/>
  </w:style>
  <w:style w:type="character" w:styleId="Emphasis">
    <w:name w:val="Emphasis"/>
    <w:basedOn w:val="DefaultParagraphFont"/>
    <w:uiPriority w:val="4"/>
    <w:unhideWhenUsed/>
    <w:qFormat/>
    <w:rPr>
      <w:i/>
      <w:iCs/>
    </w:rPr>
  </w:style>
  <w:style w:type="paragraph" w:customStyle="1" w:styleId="DE2B86994E154187892189434557E6B1">
    <w:name w:val="DE2B86994E154187892189434557E6B1"/>
  </w:style>
  <w:style w:type="paragraph" w:customStyle="1" w:styleId="1F0AF76B64C045E1AC0F4CBCFFCE9388">
    <w:name w:val="1F0AF76B64C045E1AC0F4CBCFFCE9388"/>
  </w:style>
  <w:style w:type="paragraph" w:customStyle="1" w:styleId="D0D6BF47927A4FDD9154F09A8C771E07">
    <w:name w:val="D0D6BF47927A4FDD9154F09A8C771E07"/>
  </w:style>
  <w:style w:type="paragraph" w:customStyle="1" w:styleId="FE54DD4D601743DFB2BDEB18D36721F2">
    <w:name w:val="FE54DD4D601743DFB2BDEB18D36721F2"/>
  </w:style>
  <w:style w:type="paragraph" w:customStyle="1" w:styleId="DD3C5FDBDFB74DE1B888A8E2EDA5FCD2">
    <w:name w:val="DD3C5FDBDFB74DE1B888A8E2EDA5FCD2"/>
  </w:style>
  <w:style w:type="paragraph" w:customStyle="1" w:styleId="77E92FE3E290469AA76EAD424AB87E9B">
    <w:name w:val="77E92FE3E290469AA76EAD424AB87E9B"/>
  </w:style>
  <w:style w:type="paragraph" w:customStyle="1" w:styleId="4C0DF5FED7044A769147BCEAA3597847">
    <w:name w:val="4C0DF5FED7044A769147BCEAA3597847"/>
  </w:style>
  <w:style w:type="paragraph" w:customStyle="1" w:styleId="63A3A3C21FBE4EA0999666FF7D80D325">
    <w:name w:val="63A3A3C21FBE4EA0999666FF7D80D325"/>
  </w:style>
  <w:style w:type="paragraph" w:customStyle="1" w:styleId="56E7E4473D9948458011E063DD8D7D59">
    <w:name w:val="56E7E4473D9948458011E063DD8D7D59"/>
  </w:style>
  <w:style w:type="paragraph" w:customStyle="1" w:styleId="6A115328E36B4CAE97E011036F3E8856">
    <w:name w:val="6A115328E36B4CAE97E011036F3E8856"/>
  </w:style>
  <w:style w:type="paragraph" w:customStyle="1" w:styleId="A8402460B7E24002A0C9225BC42500A1">
    <w:name w:val="A8402460B7E24002A0C9225BC42500A1"/>
  </w:style>
  <w:style w:type="paragraph" w:customStyle="1" w:styleId="92E9909DA81E480D8ED369D9E713F6B9">
    <w:name w:val="92E9909DA81E480D8ED369D9E713F6B9"/>
  </w:style>
  <w:style w:type="paragraph" w:customStyle="1" w:styleId="EA4DA20A0BA440F9B5A1FB0BBEEE7BB6">
    <w:name w:val="EA4DA20A0BA440F9B5A1FB0BBEEE7BB6"/>
  </w:style>
  <w:style w:type="paragraph" w:customStyle="1" w:styleId="FE191DFD039D4C12997B7EB14E20C6A4">
    <w:name w:val="FE191DFD039D4C12997B7EB14E20C6A4"/>
  </w:style>
  <w:style w:type="paragraph" w:customStyle="1" w:styleId="9A5E605FC3964289B880E3FB865135D6">
    <w:name w:val="9A5E605FC3964289B880E3FB865135D6"/>
  </w:style>
  <w:style w:type="paragraph" w:customStyle="1" w:styleId="D2F233B67F4347F984A8337E92BCE645">
    <w:name w:val="D2F233B67F4347F984A8337E92BCE645"/>
  </w:style>
  <w:style w:type="paragraph" w:customStyle="1" w:styleId="4DFFD8A46886460B8A0BDBAE200A9757">
    <w:name w:val="4DFFD8A46886460B8A0BDBAE200A9757"/>
  </w:style>
  <w:style w:type="paragraph" w:customStyle="1" w:styleId="E2CF0186B5DB41928A009CC5DD1B2761">
    <w:name w:val="E2CF0186B5DB41928A009CC5DD1B2761"/>
  </w:style>
  <w:style w:type="paragraph" w:customStyle="1" w:styleId="5321DC18FCF4411E9B1EB5F32BAE2077">
    <w:name w:val="5321DC18FCF4411E9B1EB5F32BAE2077"/>
  </w:style>
  <w:style w:type="paragraph" w:customStyle="1" w:styleId="2C972E36F0F64924AE9ACBDF53574715">
    <w:name w:val="2C972E36F0F64924AE9ACBDF53574715"/>
  </w:style>
  <w:style w:type="paragraph" w:customStyle="1" w:styleId="61015595CFA24525960758F940484A08">
    <w:name w:val="61015595CFA24525960758F940484A08"/>
  </w:style>
  <w:style w:type="paragraph" w:customStyle="1" w:styleId="F9CB87BF998B4B149324B83BC4ED26DA">
    <w:name w:val="F9CB87BF998B4B149324B83BC4ED26DA"/>
  </w:style>
  <w:style w:type="paragraph" w:customStyle="1" w:styleId="8206F54D116743CEB93F6BEC3870F25F">
    <w:name w:val="8206F54D116743CEB93F6BEC3870F25F"/>
  </w:style>
  <w:style w:type="paragraph" w:customStyle="1" w:styleId="AE34FA5A4BBF45F3888A45173598602D">
    <w:name w:val="AE34FA5A4BBF45F3888A45173598602D"/>
  </w:style>
  <w:style w:type="paragraph" w:customStyle="1" w:styleId="5EEED57417FC46C98FFE63B772EED033">
    <w:name w:val="5EEED57417FC46C98FFE63B772EED033"/>
  </w:style>
  <w:style w:type="paragraph" w:customStyle="1" w:styleId="F571F5EB4EB14B4B9BB40EDBA5C3FA4C">
    <w:name w:val="F571F5EB4EB14B4B9BB40EDBA5C3FA4C"/>
  </w:style>
  <w:style w:type="paragraph" w:customStyle="1" w:styleId="8D58A3C42D7F40EF8097463395C7517C">
    <w:name w:val="8D58A3C42D7F40EF8097463395C7517C"/>
  </w:style>
  <w:style w:type="paragraph" w:customStyle="1" w:styleId="1519950FB2BB4FAF928AF09C37A4402F">
    <w:name w:val="1519950FB2BB4FAF928AF09C37A4402F"/>
  </w:style>
  <w:style w:type="paragraph" w:customStyle="1" w:styleId="E3D5A06DCC5B4EF998C0E95A865F1E76">
    <w:name w:val="E3D5A06DCC5B4EF998C0E95A865F1E76"/>
  </w:style>
  <w:style w:type="paragraph" w:customStyle="1" w:styleId="DBB097B96B2F44F8B6D766EBF42B5212">
    <w:name w:val="DBB097B96B2F44F8B6D766EBF42B5212"/>
  </w:style>
  <w:style w:type="paragraph" w:customStyle="1" w:styleId="A2572880288548148831171F3D8C1091">
    <w:name w:val="A2572880288548148831171F3D8C1091"/>
  </w:style>
  <w:style w:type="paragraph" w:customStyle="1" w:styleId="1E08A7DB70C9495C9D7CD446C29EF982">
    <w:name w:val="1E08A7DB70C9495C9D7CD446C29EF982"/>
  </w:style>
  <w:style w:type="paragraph" w:customStyle="1" w:styleId="10405E87C35742C4A5FB4EB97C26C896">
    <w:name w:val="10405E87C35742C4A5FB4EB97C26C896"/>
  </w:style>
  <w:style w:type="paragraph" w:customStyle="1" w:styleId="9EE0462C8F8A45E7933A0D91593ADBDD">
    <w:name w:val="9EE0462C8F8A45E7933A0D91593ADBDD"/>
  </w:style>
  <w:style w:type="paragraph" w:customStyle="1" w:styleId="C62B5C34013D4103972AF363C644D372">
    <w:name w:val="C62B5C34013D4103972AF363C644D372"/>
  </w:style>
  <w:style w:type="paragraph" w:customStyle="1" w:styleId="BD777AE830EE47EBB2BE78F04B23FEFB">
    <w:name w:val="BD777AE830EE47EBB2BE78F04B23FEFB"/>
  </w:style>
  <w:style w:type="paragraph" w:customStyle="1" w:styleId="49FC80AEEB624D7A8BC1F8E72437550C">
    <w:name w:val="49FC80AEEB624D7A8BC1F8E72437550C"/>
  </w:style>
  <w:style w:type="paragraph" w:customStyle="1" w:styleId="51C90BD663744765B1075CE55AD81649">
    <w:name w:val="51C90BD663744765B1075CE55AD81649"/>
  </w:style>
  <w:style w:type="paragraph" w:customStyle="1" w:styleId="D83387D0308141CA9854719731ECEB4D">
    <w:name w:val="D83387D0308141CA9854719731ECEB4D"/>
  </w:style>
  <w:style w:type="paragraph" w:customStyle="1" w:styleId="71260393F8D047C7B7A43A278CB0B191">
    <w:name w:val="71260393F8D047C7B7A43A278CB0B191"/>
  </w:style>
  <w:style w:type="paragraph" w:customStyle="1" w:styleId="A6234277712641B384FC01D1320530F6">
    <w:name w:val="A6234277712641B384FC01D1320530F6"/>
  </w:style>
  <w:style w:type="paragraph" w:customStyle="1" w:styleId="C25AD25D3BDA43DA9C5EEE01C4F8A623">
    <w:name w:val="C25AD25D3BDA43DA9C5EEE01C4F8A623"/>
  </w:style>
  <w:style w:type="paragraph" w:customStyle="1" w:styleId="34FA55125B7D4AA0920774F36F5C628E">
    <w:name w:val="34FA55125B7D4AA0920774F36F5C628E"/>
  </w:style>
  <w:style w:type="paragraph" w:customStyle="1" w:styleId="9CF79B332052434687E20BEE9FC9A654">
    <w:name w:val="9CF79B332052434687E20BEE9FC9A654"/>
  </w:style>
  <w:style w:type="paragraph" w:customStyle="1" w:styleId="6712EB6C3D8F40FF910603B8C299E828">
    <w:name w:val="6712EB6C3D8F40FF910603B8C299E828"/>
  </w:style>
  <w:style w:type="paragraph" w:customStyle="1" w:styleId="82CAB99E1BE14EC48338CAE448626894">
    <w:name w:val="82CAB99E1BE14EC48338CAE448626894"/>
  </w:style>
  <w:style w:type="paragraph" w:customStyle="1" w:styleId="C57CAC64B99640B0B8CFB6879C54B395">
    <w:name w:val="C57CAC64B99640B0B8CFB6879C54B395"/>
  </w:style>
  <w:style w:type="paragraph" w:customStyle="1" w:styleId="0083F80B8CB54AD8B7333BA1F93BBE8E">
    <w:name w:val="0083F80B8CB54AD8B7333BA1F93BBE8E"/>
  </w:style>
  <w:style w:type="paragraph" w:customStyle="1" w:styleId="AC3374BB37C34140A92162485CF46A2E">
    <w:name w:val="AC3374BB37C34140A92162485CF46A2E"/>
  </w:style>
  <w:style w:type="paragraph" w:customStyle="1" w:styleId="501A62DD6ABE4282A7DFB8241693F7BE">
    <w:name w:val="501A62DD6ABE4282A7DFB8241693F7BE"/>
  </w:style>
  <w:style w:type="paragraph" w:customStyle="1" w:styleId="EF0FA53AED0D4D03BA49481F5044FB00">
    <w:name w:val="EF0FA53AED0D4D03BA49481F5044FB00"/>
  </w:style>
  <w:style w:type="paragraph" w:customStyle="1" w:styleId="81F9BE2945564145936B3BAFABEF310D">
    <w:name w:val="81F9BE2945564145936B3BAFABEF310D"/>
  </w:style>
  <w:style w:type="paragraph" w:customStyle="1" w:styleId="9473C9A7E9FD411785714A71AB6B44B4">
    <w:name w:val="9473C9A7E9FD411785714A71AB6B44B4"/>
  </w:style>
  <w:style w:type="paragraph" w:customStyle="1" w:styleId="CDFF685BF3FA4D18B79F7F34614C9B4C">
    <w:name w:val="CDFF685BF3FA4D18B79F7F34614C9B4C"/>
  </w:style>
  <w:style w:type="paragraph" w:customStyle="1" w:styleId="5A323BFF4E2D462994D0EC949C7F250E">
    <w:name w:val="5A323BFF4E2D462994D0EC949C7F250E"/>
  </w:style>
  <w:style w:type="paragraph" w:customStyle="1" w:styleId="D6E1FAE0E5C44D628E460A9DAE6A7A00">
    <w:name w:val="D6E1FAE0E5C44D628E460A9DAE6A7A00"/>
  </w:style>
  <w:style w:type="paragraph" w:customStyle="1" w:styleId="091DFD374B2F499DA641E145928C90FC">
    <w:name w:val="091DFD374B2F499DA641E145928C9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Rust vs Go</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B27C6-EEFE-4FCB-89AD-466CD50F4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514</TotalTime>
  <Pages>7</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Rust vs Go: The final</vt:lpstr>
    </vt:vector>
  </TitlesOfParts>
  <Company/>
  <LinksUpToDate>false</LinksUpToDate>
  <CharactersWithSpaces>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Rust vs Go: The final</dc:title>
  <dc:subject/>
  <dc:creator>Ashok Choudhary</dc:creator>
  <cp:keywords/>
  <dc:description/>
  <cp:lastModifiedBy>Ashok Choudhary</cp:lastModifiedBy>
  <cp:revision>5</cp:revision>
  <dcterms:created xsi:type="dcterms:W3CDTF">2018-12-19T06:02:00Z</dcterms:created>
  <dcterms:modified xsi:type="dcterms:W3CDTF">2018-12-19T14:35:00Z</dcterms:modified>
</cp:coreProperties>
</file>